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057A" w14:textId="4F1536B6" w:rsidR="2DCABDCF" w:rsidRDefault="2DCABDCF" w:rsidP="2DCABDCF">
      <w:pPr>
        <w:pStyle w:val="PaperTitle"/>
        <w:rPr>
          <w:sz w:val="28"/>
          <w:szCs w:val="28"/>
          <w:lang w:val="es-ES"/>
        </w:rPr>
      </w:pPr>
      <w:bookmarkStart w:id="0" w:name="_GoBack"/>
      <w:bookmarkEnd w:id="0"/>
    </w:p>
    <w:p w14:paraId="06291E85" w14:textId="77777777" w:rsidR="00094B2B" w:rsidRDefault="000B5DE6">
      <w:pPr>
        <w:pStyle w:val="PaperTitle"/>
        <w:rPr>
          <w:sz w:val="28"/>
          <w:lang w:val="es-ES"/>
        </w:rPr>
      </w:pPr>
      <w:r>
        <w:rPr>
          <w:sz w:val="28"/>
          <w:lang w:val="es-ES"/>
        </w:rPr>
        <w:t>PLANTILLA DE EJEMPLO PARA LOS INFORMES TIPO ARTÍCU</w:t>
      </w:r>
      <w:r w:rsidR="006336D5">
        <w:rPr>
          <w:sz w:val="28"/>
          <w:lang w:val="es-ES"/>
        </w:rPr>
        <w:t xml:space="preserve">LO DEL LABORATORIO </w:t>
      </w:r>
    </w:p>
    <w:p w14:paraId="72849A99" w14:textId="545B70D2" w:rsidR="000B5DE6" w:rsidRDefault="00B63C74">
      <w:pPr>
        <w:pStyle w:val="PaperTitle"/>
        <w:rPr>
          <w:sz w:val="28"/>
          <w:lang w:val="es-ES"/>
        </w:rPr>
      </w:pPr>
      <w:r>
        <w:rPr>
          <w:sz w:val="28"/>
          <w:lang w:val="es-ES"/>
        </w:rPr>
        <w:t>FÍSCA EXPERIMENTAL (Cfis328)</w:t>
      </w:r>
    </w:p>
    <w:p w14:paraId="642BC7F5" w14:textId="2ECAEAAC" w:rsidR="000B5DE6" w:rsidRDefault="000B5DE6">
      <w:pPr>
        <w:pStyle w:val="PaperTitle"/>
        <w:rPr>
          <w:b w:val="0"/>
          <w:bCs/>
          <w:sz w:val="24"/>
          <w:lang w:val="es-ES"/>
        </w:rPr>
      </w:pPr>
      <w:r w:rsidRPr="00D266F8">
        <w:rPr>
          <w:b w:val="0"/>
          <w:bCs/>
          <w:sz w:val="24"/>
          <w:highlight w:val="green"/>
          <w:lang w:val="es-ES"/>
        </w:rPr>
        <w:t>(</w:t>
      </w:r>
      <w:r w:rsidR="00656D50">
        <w:rPr>
          <w:b w:val="0"/>
          <w:bCs/>
          <w:sz w:val="24"/>
          <w:highlight w:val="green"/>
          <w:lang w:val="es-ES"/>
        </w:rPr>
        <w:t>Cambi</w:t>
      </w:r>
      <w:r w:rsidR="00DE464E">
        <w:rPr>
          <w:b w:val="0"/>
          <w:bCs/>
          <w:sz w:val="24"/>
          <w:highlight w:val="green"/>
          <w:lang w:val="es-ES"/>
        </w:rPr>
        <w:t>a</w:t>
      </w:r>
      <w:r w:rsidR="00656D50">
        <w:rPr>
          <w:b w:val="0"/>
          <w:bCs/>
          <w:sz w:val="24"/>
          <w:highlight w:val="green"/>
          <w:lang w:val="es-ES"/>
        </w:rPr>
        <w:t xml:space="preserve"> el t</w:t>
      </w:r>
      <w:r w:rsidR="00BD57F5">
        <w:rPr>
          <w:b w:val="0"/>
          <w:bCs/>
          <w:sz w:val="24"/>
          <w:highlight w:val="green"/>
          <w:lang w:val="es-ES"/>
        </w:rPr>
        <w:t>í</w:t>
      </w:r>
      <w:r w:rsidR="00656D50">
        <w:rPr>
          <w:b w:val="0"/>
          <w:bCs/>
          <w:sz w:val="24"/>
          <w:highlight w:val="green"/>
          <w:lang w:val="es-ES"/>
        </w:rPr>
        <w:t>tulo por uno apropiado que esté</w:t>
      </w:r>
      <w:r w:rsidRPr="00D266F8">
        <w:rPr>
          <w:b w:val="0"/>
          <w:bCs/>
          <w:sz w:val="24"/>
          <w:highlight w:val="green"/>
          <w:lang w:val="es-ES"/>
        </w:rPr>
        <w:t xml:space="preserve"> centrado </w:t>
      </w:r>
      <w:r w:rsidR="00656D50">
        <w:rPr>
          <w:b w:val="0"/>
          <w:bCs/>
          <w:sz w:val="24"/>
          <w:highlight w:val="green"/>
          <w:lang w:val="es-ES"/>
        </w:rPr>
        <w:t>y en</w:t>
      </w:r>
      <w:r w:rsidRPr="00D266F8">
        <w:rPr>
          <w:b w:val="0"/>
          <w:bCs/>
          <w:sz w:val="24"/>
          <w:highlight w:val="green"/>
          <w:lang w:val="es-ES"/>
        </w:rPr>
        <w:t xml:space="preserve"> mayúscula, utili</w:t>
      </w:r>
      <w:r w:rsidR="00DE464E">
        <w:rPr>
          <w:b w:val="0"/>
          <w:bCs/>
          <w:sz w:val="24"/>
          <w:highlight w:val="green"/>
          <w:lang w:val="es-ES"/>
        </w:rPr>
        <w:t>za</w:t>
      </w:r>
      <w:r w:rsidRPr="00D266F8">
        <w:rPr>
          <w:b w:val="0"/>
          <w:bCs/>
          <w:sz w:val="24"/>
          <w:highlight w:val="green"/>
          <w:lang w:val="es-ES"/>
        </w:rPr>
        <w:t xml:space="preserve"> Times New Roman tamaño 14)</w:t>
      </w:r>
    </w:p>
    <w:p w14:paraId="7EA2DCE3" w14:textId="77777777" w:rsidR="000B5DE6" w:rsidRDefault="000B5DE6">
      <w:pPr>
        <w:pStyle w:val="BodyofPaper"/>
        <w:rPr>
          <w:lang w:val="es-ES"/>
        </w:rPr>
      </w:pPr>
    </w:p>
    <w:p w14:paraId="4900FD54" w14:textId="17BB5757" w:rsidR="00094B2B" w:rsidRDefault="00094B2B">
      <w:pPr>
        <w:pStyle w:val="AuthorsAffils"/>
        <w:rPr>
          <w:lang w:val="es-ES"/>
        </w:rPr>
      </w:pPr>
      <w:r>
        <w:rPr>
          <w:lang w:val="es-ES"/>
        </w:rPr>
        <w:t>Autor 1</w:t>
      </w:r>
      <w:r w:rsidR="000B5DE6">
        <w:rPr>
          <w:lang w:val="es-ES"/>
        </w:rPr>
        <w:t xml:space="preserve"> </w:t>
      </w:r>
      <w:r w:rsidR="00BD57F5">
        <w:rPr>
          <w:vertAlign w:val="superscript"/>
          <w:lang w:val="es-ES"/>
        </w:rPr>
        <w:t>a, b,</w:t>
      </w:r>
      <w:r>
        <w:rPr>
          <w:lang w:val="es-ES"/>
        </w:rPr>
        <w:t xml:space="preserve"> Autor 2</w:t>
      </w:r>
      <w:r w:rsidR="00BD4ABD">
        <w:rPr>
          <w:vertAlign w:val="superscript"/>
          <w:lang w:val="es-ES"/>
        </w:rPr>
        <w:t>b</w:t>
      </w:r>
      <w:r>
        <w:rPr>
          <w:lang w:val="es-ES"/>
        </w:rPr>
        <w:t xml:space="preserve"> </w:t>
      </w:r>
      <w:r w:rsidR="000B5DE6">
        <w:rPr>
          <w:lang w:val="es-ES"/>
        </w:rPr>
        <w:t xml:space="preserve">y </w:t>
      </w:r>
      <w:r>
        <w:rPr>
          <w:lang w:val="es-ES"/>
        </w:rPr>
        <w:t>Autor 3</w:t>
      </w:r>
      <w:r w:rsidR="000B5DE6">
        <w:rPr>
          <w:vertAlign w:val="superscript"/>
          <w:lang w:val="es-ES"/>
        </w:rPr>
        <w:t>a</w:t>
      </w:r>
      <w:r w:rsidR="000B5DE6">
        <w:rPr>
          <w:lang w:val="es-ES"/>
        </w:rPr>
        <w:t xml:space="preserve"> </w:t>
      </w:r>
    </w:p>
    <w:p w14:paraId="46036BF0" w14:textId="3F022E6F" w:rsidR="000B5DE6" w:rsidRDefault="000B5DE6">
      <w:pPr>
        <w:pStyle w:val="AuthorsAffils"/>
        <w:rPr>
          <w:lang w:val="es-ES"/>
        </w:rPr>
      </w:pPr>
      <w:r w:rsidRPr="001E7AB5">
        <w:rPr>
          <w:highlight w:val="green"/>
          <w:lang w:val="es-ES"/>
        </w:rPr>
        <w:t>(</w:t>
      </w:r>
      <w:r w:rsidR="00094B2B" w:rsidRPr="001E7AB5">
        <w:rPr>
          <w:highlight w:val="green"/>
          <w:lang w:val="es-ES"/>
        </w:rPr>
        <w:t xml:space="preserve">Inicial de Nombre y Apellido en </w:t>
      </w:r>
      <w:r w:rsidRPr="001E7AB5">
        <w:rPr>
          <w:highlight w:val="green"/>
          <w:lang w:val="es-ES"/>
        </w:rPr>
        <w:t>T</w:t>
      </w:r>
      <w:r w:rsidR="00B05AD8" w:rsidRPr="001E7AB5">
        <w:rPr>
          <w:highlight w:val="green"/>
          <w:lang w:val="es-ES"/>
        </w:rPr>
        <w:t>imes New Roman</w:t>
      </w:r>
      <w:r w:rsidRPr="001E7AB5">
        <w:rPr>
          <w:highlight w:val="green"/>
          <w:lang w:val="es-ES"/>
        </w:rPr>
        <w:t xml:space="preserve"> 12</w:t>
      </w:r>
      <w:r w:rsidR="00094B2B" w:rsidRPr="001E7AB5">
        <w:rPr>
          <w:highlight w:val="green"/>
          <w:lang w:val="es-ES"/>
        </w:rPr>
        <w:t>, ej</w:t>
      </w:r>
      <w:r w:rsidR="00BD57F5">
        <w:rPr>
          <w:highlight w:val="green"/>
          <w:lang w:val="es-ES"/>
        </w:rPr>
        <w:t>.</w:t>
      </w:r>
      <w:r w:rsidR="00094B2B" w:rsidRPr="001E7AB5">
        <w:rPr>
          <w:highlight w:val="green"/>
          <w:lang w:val="es-ES"/>
        </w:rPr>
        <w:t xml:space="preserve"> J. Gonzalez</w:t>
      </w:r>
      <w:r w:rsidRPr="001E7AB5">
        <w:rPr>
          <w:highlight w:val="green"/>
          <w:lang w:val="es-ES"/>
        </w:rPr>
        <w:t>)</w:t>
      </w:r>
    </w:p>
    <w:p w14:paraId="0C50A9A9" w14:textId="77777777" w:rsidR="000B5DE6" w:rsidRDefault="000B5DE6">
      <w:pPr>
        <w:pStyle w:val="AuthorsAffils"/>
        <w:rPr>
          <w:lang w:val="es-ES"/>
        </w:rPr>
      </w:pPr>
    </w:p>
    <w:p w14:paraId="0D897936" w14:textId="77777777" w:rsidR="000B5DE6" w:rsidRDefault="000B5DE6">
      <w:pPr>
        <w:pStyle w:val="AuthorsAffils"/>
        <w:rPr>
          <w:lang w:val="es-ES"/>
        </w:rPr>
      </w:pPr>
      <w:r>
        <w:rPr>
          <w:vertAlign w:val="superscript"/>
          <w:lang w:val="es-ES"/>
        </w:rPr>
        <w:t>a</w:t>
      </w:r>
      <w:r>
        <w:rPr>
          <w:lang w:val="es-ES"/>
        </w:rPr>
        <w:t xml:space="preserve"> </w:t>
      </w:r>
      <w:r w:rsidR="009158CC">
        <w:rPr>
          <w:lang w:val="es-ES"/>
        </w:rPr>
        <w:t>Nombre de la Carrera</w:t>
      </w:r>
      <w:r>
        <w:rPr>
          <w:lang w:val="es-ES"/>
        </w:rPr>
        <w:t xml:space="preserve">. </w:t>
      </w:r>
      <w:r w:rsidR="00BD4ABD">
        <w:rPr>
          <w:lang w:val="es-ES"/>
        </w:rPr>
        <w:t xml:space="preserve">Departamento de Ciencias Física, Facultad de Ciencias Exactas, </w:t>
      </w:r>
      <w:r>
        <w:rPr>
          <w:lang w:val="es-ES"/>
        </w:rPr>
        <w:t xml:space="preserve">Universidad </w:t>
      </w:r>
      <w:r w:rsidR="00BD4ABD">
        <w:rPr>
          <w:lang w:val="es-ES"/>
        </w:rPr>
        <w:t>Andrés Bello</w:t>
      </w:r>
      <w:r>
        <w:rPr>
          <w:lang w:val="es-ES"/>
        </w:rPr>
        <w:t>. C</w:t>
      </w:r>
      <w:r w:rsidR="00BD4ABD">
        <w:rPr>
          <w:lang w:val="es-ES"/>
        </w:rPr>
        <w:t>hile</w:t>
      </w:r>
    </w:p>
    <w:p w14:paraId="6DFBC4A9" w14:textId="77777777" w:rsidR="00BD4ABD" w:rsidRDefault="000B5DE6" w:rsidP="00BD4ABD">
      <w:pPr>
        <w:pStyle w:val="AuthorsAffils"/>
        <w:rPr>
          <w:lang w:val="es-ES"/>
        </w:rPr>
      </w:pPr>
      <w:r>
        <w:rPr>
          <w:vertAlign w:val="superscript"/>
          <w:lang w:val="es-ES"/>
        </w:rPr>
        <w:t>b</w:t>
      </w:r>
      <w:r>
        <w:rPr>
          <w:lang w:val="es-ES"/>
        </w:rPr>
        <w:t xml:space="preserve"> </w:t>
      </w:r>
      <w:r w:rsidR="00BD4ABD">
        <w:rPr>
          <w:lang w:val="es-ES"/>
        </w:rPr>
        <w:t>Nombre de la Carrera. Departamento de Ciencias Física, Facultad de Ciencias Exactas, Universidad Andrés Bello. Chile</w:t>
      </w:r>
    </w:p>
    <w:p w14:paraId="6EB48280" w14:textId="77777777" w:rsidR="00BD4ABD" w:rsidRDefault="00BD4ABD" w:rsidP="00BD4ABD">
      <w:pPr>
        <w:pStyle w:val="AuthorsAffils"/>
        <w:rPr>
          <w:lang w:val="es-ES"/>
        </w:rPr>
      </w:pPr>
      <w:r>
        <w:rPr>
          <w:vertAlign w:val="superscript"/>
          <w:lang w:val="es-ES"/>
        </w:rPr>
        <w:t>c</w:t>
      </w:r>
      <w:r>
        <w:rPr>
          <w:lang w:val="es-ES"/>
        </w:rPr>
        <w:t xml:space="preserve"> Nombre de la Carrera. Departamento de Ciencias Física, Facultad de Ciencias Exactas, Universidad Andrés Bello. Chile</w:t>
      </w:r>
    </w:p>
    <w:p w14:paraId="5945B417" w14:textId="118041FD" w:rsidR="001E7AB5" w:rsidRDefault="000B5DE6" w:rsidP="001E7AB5">
      <w:pPr>
        <w:pStyle w:val="AuthorsAffils"/>
        <w:rPr>
          <w:lang w:val="es-ES"/>
        </w:rPr>
      </w:pPr>
      <w:r w:rsidRPr="001E7AB5">
        <w:rPr>
          <w:highlight w:val="green"/>
          <w:lang w:val="es-ES"/>
        </w:rPr>
        <w:t>(</w:t>
      </w:r>
      <w:r w:rsidR="00BD4ABD" w:rsidRPr="001E7AB5">
        <w:rPr>
          <w:highlight w:val="green"/>
          <w:lang w:val="es-ES"/>
        </w:rPr>
        <w:t>Escrib</w:t>
      </w:r>
      <w:r w:rsidR="00DE464E">
        <w:rPr>
          <w:highlight w:val="green"/>
          <w:lang w:val="es-ES"/>
        </w:rPr>
        <w:t>e el</w:t>
      </w:r>
      <w:r w:rsidR="00BD4ABD" w:rsidRPr="001E7AB5">
        <w:rPr>
          <w:highlight w:val="green"/>
          <w:lang w:val="es-ES"/>
        </w:rPr>
        <w:t xml:space="preserve"> nombre de la carrera en </w:t>
      </w:r>
      <w:r w:rsidRPr="001E7AB5">
        <w:rPr>
          <w:highlight w:val="green"/>
          <w:lang w:val="es-ES"/>
        </w:rPr>
        <w:t xml:space="preserve">Times New-Roman </w:t>
      </w:r>
      <w:r w:rsidR="00B05AD8" w:rsidRPr="001E7AB5">
        <w:rPr>
          <w:highlight w:val="green"/>
          <w:lang w:val="es-ES"/>
        </w:rPr>
        <w:t>10</w:t>
      </w:r>
      <w:r w:rsidR="00BD4ABD" w:rsidRPr="001E7AB5">
        <w:rPr>
          <w:highlight w:val="green"/>
          <w:lang w:val="es-ES"/>
        </w:rPr>
        <w:t>. Dej</w:t>
      </w:r>
      <w:r w:rsidR="00DE464E">
        <w:rPr>
          <w:highlight w:val="green"/>
          <w:lang w:val="es-ES"/>
        </w:rPr>
        <w:t>a</w:t>
      </w:r>
      <w:r w:rsidR="00BD4ABD" w:rsidRPr="001E7AB5">
        <w:rPr>
          <w:highlight w:val="green"/>
          <w:lang w:val="es-ES"/>
        </w:rPr>
        <w:t xml:space="preserve"> solo las filiaciones que necesite</w:t>
      </w:r>
      <w:r w:rsidR="00DE464E">
        <w:rPr>
          <w:highlight w:val="green"/>
          <w:lang w:val="es-ES"/>
        </w:rPr>
        <w:t>s</w:t>
      </w:r>
      <w:r w:rsidRPr="001E7AB5">
        <w:rPr>
          <w:highlight w:val="green"/>
          <w:lang w:val="es-ES"/>
        </w:rPr>
        <w:t>)</w:t>
      </w:r>
      <w:r>
        <w:rPr>
          <w:lang w:val="es-ES"/>
        </w:rPr>
        <w:t xml:space="preserve"> </w:t>
      </w:r>
    </w:p>
    <w:p w14:paraId="06C26591" w14:textId="621AB31D" w:rsidR="000B5DE6" w:rsidRDefault="000B5DE6" w:rsidP="001E7AB5">
      <w:pPr>
        <w:pStyle w:val="AuthorsAffils"/>
        <w:rPr>
          <w:lang w:val="es-ES"/>
        </w:rPr>
      </w:pPr>
      <w:r>
        <w:rPr>
          <w:lang w:val="es-ES"/>
        </w:rPr>
        <w:t>(</w:t>
      </w:r>
      <w:hyperlink r:id="rId10" w:history="1">
        <w:r w:rsidR="00BD4ABD" w:rsidRPr="00962250">
          <w:rPr>
            <w:rStyle w:val="Hipervnculo"/>
            <w:lang w:val="es-ES"/>
          </w:rPr>
          <w:t>coloque_email@uandresbello.edu</w:t>
        </w:r>
      </w:hyperlink>
      <w:r w:rsidR="00BD4ABD">
        <w:rPr>
          <w:lang w:val="es-ES"/>
        </w:rPr>
        <w:t xml:space="preserve"> </w:t>
      </w:r>
      <w:r>
        <w:rPr>
          <w:lang w:val="es-ES"/>
        </w:rPr>
        <w:t>)</w:t>
      </w:r>
    </w:p>
    <w:p w14:paraId="6ABF169B" w14:textId="77777777" w:rsidR="000B5DE6" w:rsidRDefault="000B5DE6">
      <w:pPr>
        <w:rPr>
          <w:lang w:val="es-ES"/>
        </w:rPr>
      </w:pPr>
    </w:p>
    <w:p w14:paraId="3FD33B95" w14:textId="77777777" w:rsidR="009E7406" w:rsidRDefault="009E7406">
      <w:pPr>
        <w:rPr>
          <w:lang w:val="es-ES"/>
        </w:rPr>
      </w:pPr>
    </w:p>
    <w:p w14:paraId="25A1A5F6" w14:textId="77777777" w:rsidR="000B5DE6" w:rsidRDefault="000B5DE6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ES" w:eastAsia="es-ES"/>
        </w:rPr>
      </w:pPr>
      <w:r>
        <w:rPr>
          <w:bCs/>
          <w:caps w:val="0"/>
          <w:color w:val="000000"/>
          <w:sz w:val="20"/>
          <w:szCs w:val="24"/>
          <w:lang w:val="es-ES" w:eastAsia="es-ES"/>
        </w:rPr>
        <w:t>RESUMEN (Tamaño 10)</w:t>
      </w:r>
    </w:p>
    <w:p w14:paraId="4568983F" w14:textId="77777777" w:rsidR="000B5DE6" w:rsidRDefault="000B5DE6">
      <w:pPr>
        <w:pStyle w:val="BodyofPaper"/>
        <w:rPr>
          <w:lang w:val="es-ES" w:eastAsia="es-ES"/>
        </w:rPr>
      </w:pPr>
    </w:p>
    <w:p w14:paraId="58A58679" w14:textId="6FFB078B" w:rsidR="000B5DE6" w:rsidRDefault="000B5DE6">
      <w:pPr>
        <w:pStyle w:val="BodyofPaper"/>
        <w:rPr>
          <w:lang w:val="es-ES"/>
        </w:rPr>
      </w:pPr>
      <w:r w:rsidRPr="006D761A">
        <w:rPr>
          <w:highlight w:val="yellow"/>
          <w:lang w:val="es-ES"/>
        </w:rPr>
        <w:t>Escrib</w:t>
      </w:r>
      <w:r w:rsidR="00DE464E">
        <w:rPr>
          <w:highlight w:val="yellow"/>
          <w:lang w:val="es-ES"/>
        </w:rPr>
        <w:t>e</w:t>
      </w:r>
      <w:r w:rsidRPr="006D761A">
        <w:rPr>
          <w:highlight w:val="yellow"/>
          <w:lang w:val="es-ES"/>
        </w:rPr>
        <w:t xml:space="preserve"> un </w:t>
      </w:r>
      <w:r w:rsidR="002C78EF" w:rsidRPr="006D761A">
        <w:rPr>
          <w:highlight w:val="yellow"/>
          <w:lang w:val="es-ES"/>
        </w:rPr>
        <w:t>RESUMEN</w:t>
      </w:r>
      <w:r w:rsidR="009E7406" w:rsidRPr="006D761A">
        <w:rPr>
          <w:highlight w:val="yellow"/>
          <w:lang w:val="es-ES"/>
        </w:rPr>
        <w:t xml:space="preserve"> del trabajo no mayor de 1</w:t>
      </w:r>
      <w:r w:rsidRPr="006D761A">
        <w:rPr>
          <w:highlight w:val="yellow"/>
          <w:lang w:val="es-ES"/>
        </w:rPr>
        <w:t xml:space="preserve">50 palabras usando el estilo Times New Roman tamaño 10. Interlineado sencillo. </w:t>
      </w:r>
      <w:r w:rsidR="00DE464E">
        <w:rPr>
          <w:highlight w:val="yellow"/>
          <w:lang w:val="es-ES"/>
        </w:rPr>
        <w:t>E</w:t>
      </w:r>
      <w:r w:rsidR="00602AF5" w:rsidRPr="006D761A">
        <w:rPr>
          <w:highlight w:val="yellow"/>
          <w:lang w:val="es-ES"/>
        </w:rPr>
        <w:t xml:space="preserve">ste debe dar </w:t>
      </w:r>
      <w:r w:rsidR="00CB1B66" w:rsidRPr="006D761A">
        <w:rPr>
          <w:highlight w:val="yellow"/>
          <w:lang w:val="es-ES"/>
        </w:rPr>
        <w:t xml:space="preserve">una idea clara de los objetivos, metodología y resultados </w:t>
      </w:r>
      <w:r w:rsidR="00602AF5" w:rsidRPr="006D761A">
        <w:rPr>
          <w:highlight w:val="yellow"/>
          <w:lang w:val="es-ES"/>
        </w:rPr>
        <w:t xml:space="preserve">obtenidos. Ten en cuenta que </w:t>
      </w:r>
      <w:r w:rsidR="00802E86" w:rsidRPr="006D761A">
        <w:rPr>
          <w:highlight w:val="yellow"/>
          <w:lang w:val="es-ES"/>
        </w:rPr>
        <w:t>d</w:t>
      </w:r>
      <w:r w:rsidR="00602AF5" w:rsidRPr="006D761A">
        <w:rPr>
          <w:highlight w:val="yellow"/>
          <w:lang w:val="es-ES"/>
        </w:rPr>
        <w:t xml:space="preserve">el resumen el lector debe formarse una idea global del trabajo. </w:t>
      </w:r>
      <w:r w:rsidRPr="006D761A">
        <w:rPr>
          <w:highlight w:val="yellow"/>
          <w:lang w:val="es-ES"/>
        </w:rPr>
        <w:t xml:space="preserve">Luego del </w:t>
      </w:r>
      <w:r w:rsidR="002C78EF" w:rsidRPr="006D761A">
        <w:rPr>
          <w:highlight w:val="yellow"/>
          <w:lang w:val="es-ES"/>
        </w:rPr>
        <w:t>RESUMEN</w:t>
      </w:r>
      <w:r w:rsidRPr="006D761A">
        <w:rPr>
          <w:highlight w:val="yellow"/>
          <w:lang w:val="es-ES"/>
        </w:rPr>
        <w:t xml:space="preserve"> escrib</w:t>
      </w:r>
      <w:r w:rsidR="00DE464E">
        <w:rPr>
          <w:highlight w:val="yellow"/>
          <w:lang w:val="es-ES"/>
        </w:rPr>
        <w:t>e</w:t>
      </w:r>
      <w:r w:rsidRPr="006D761A">
        <w:rPr>
          <w:highlight w:val="yellow"/>
          <w:lang w:val="es-ES"/>
        </w:rPr>
        <w:t xml:space="preserve">, como se muestra a continuación, un renglón de </w:t>
      </w:r>
      <w:r w:rsidR="00B112EC" w:rsidRPr="006D761A">
        <w:rPr>
          <w:highlight w:val="yellow"/>
          <w:lang w:val="es-ES"/>
        </w:rPr>
        <w:t>palabras clave</w:t>
      </w:r>
      <w:r w:rsidRPr="006D761A">
        <w:rPr>
          <w:b/>
          <w:highlight w:val="yellow"/>
          <w:lang w:val="es-ES"/>
        </w:rPr>
        <w:t xml:space="preserve">, </w:t>
      </w:r>
      <w:r w:rsidR="002C78EF" w:rsidRPr="006D761A">
        <w:rPr>
          <w:highlight w:val="yellow"/>
          <w:lang w:val="es-ES"/>
        </w:rPr>
        <w:t>anotando ciertas palabras</w:t>
      </w:r>
      <w:r w:rsidRPr="006D761A">
        <w:rPr>
          <w:highlight w:val="yellow"/>
          <w:lang w:val="es-ES"/>
        </w:rPr>
        <w:t xml:space="preserve"> que identifiquen conceptos </w:t>
      </w:r>
      <w:r w:rsidR="002C78EF" w:rsidRPr="006D761A">
        <w:rPr>
          <w:highlight w:val="yellow"/>
          <w:lang w:val="es-ES"/>
        </w:rPr>
        <w:t xml:space="preserve">sustantivos </w:t>
      </w:r>
      <w:r w:rsidRPr="006D761A">
        <w:rPr>
          <w:highlight w:val="yellow"/>
          <w:lang w:val="es-ES"/>
        </w:rPr>
        <w:t>contenidos</w:t>
      </w:r>
      <w:r w:rsidR="002C78EF" w:rsidRPr="006D761A">
        <w:rPr>
          <w:highlight w:val="yellow"/>
          <w:lang w:val="es-ES"/>
        </w:rPr>
        <w:t xml:space="preserve"> y estudiados</w:t>
      </w:r>
      <w:r w:rsidRPr="006D761A">
        <w:rPr>
          <w:highlight w:val="yellow"/>
          <w:lang w:val="es-ES"/>
        </w:rPr>
        <w:t xml:space="preserve"> en el trabajo.</w:t>
      </w:r>
    </w:p>
    <w:p w14:paraId="6124A4C6" w14:textId="77777777" w:rsidR="00115AB8" w:rsidRDefault="00115AB8">
      <w:pPr>
        <w:pStyle w:val="BodyofPaper"/>
        <w:rPr>
          <w:b/>
          <w:lang w:val="es-ES"/>
        </w:rPr>
      </w:pPr>
    </w:p>
    <w:p w14:paraId="55D23172" w14:textId="750D891E" w:rsidR="00115AB8" w:rsidRPr="00731EE9" w:rsidRDefault="00115AB8">
      <w:pPr>
        <w:pStyle w:val="BodyofPaper"/>
        <w:rPr>
          <w:lang w:val="es-CL"/>
        </w:rPr>
      </w:pPr>
      <w:r w:rsidRPr="002C78EF">
        <w:rPr>
          <w:b/>
          <w:lang w:val="es-ES"/>
        </w:rPr>
        <w:t>Palabras clave</w:t>
      </w:r>
      <w:r w:rsidR="00CB1B66">
        <w:rPr>
          <w:b/>
          <w:lang w:val="es-ES"/>
        </w:rPr>
        <w:t xml:space="preserve"> </w:t>
      </w:r>
      <w:r w:rsidR="00CB1B66" w:rsidRPr="006D761A">
        <w:rPr>
          <w:highlight w:val="yellow"/>
          <w:lang w:val="es-ES"/>
        </w:rPr>
        <w:t>Luego del RESUMEN escrib</w:t>
      </w:r>
      <w:r w:rsidR="00DE464E">
        <w:rPr>
          <w:highlight w:val="yellow"/>
          <w:lang w:val="es-ES"/>
        </w:rPr>
        <w:t>e</w:t>
      </w:r>
      <w:r w:rsidR="00CB1B66" w:rsidRPr="006D761A">
        <w:rPr>
          <w:highlight w:val="yellow"/>
          <w:lang w:val="es-ES"/>
        </w:rPr>
        <w:t>, como se muestra a continuación, un renglón de palabras clave</w:t>
      </w:r>
      <w:r w:rsidR="00CB1B66" w:rsidRPr="006D761A">
        <w:rPr>
          <w:b/>
          <w:highlight w:val="yellow"/>
          <w:lang w:val="es-ES"/>
        </w:rPr>
        <w:t xml:space="preserve">, </w:t>
      </w:r>
      <w:r w:rsidR="00CB1B66" w:rsidRPr="006D761A">
        <w:rPr>
          <w:highlight w:val="yellow"/>
          <w:lang w:val="es-ES"/>
        </w:rPr>
        <w:t xml:space="preserve">anotando ciertas palabras que identifiquen conceptos sustantivos contenidos y estudiados en el trabajo. </w:t>
      </w:r>
      <w:r w:rsidR="006D761A" w:rsidRPr="00731EE9">
        <w:rPr>
          <w:highlight w:val="yellow"/>
          <w:lang w:val="es-CL"/>
        </w:rPr>
        <w:t>Palabra claves pueden ser:</w:t>
      </w:r>
      <w:r w:rsidRPr="00731EE9">
        <w:rPr>
          <w:highlight w:val="yellow"/>
          <w:lang w:val="es-CL"/>
        </w:rPr>
        <w:t xml:space="preserve"> </w:t>
      </w:r>
      <w:r w:rsidR="00BD4ABD" w:rsidRPr="00731EE9">
        <w:rPr>
          <w:highlight w:val="yellow"/>
          <w:lang w:val="es-CL"/>
        </w:rPr>
        <w:t>Rectificación</w:t>
      </w:r>
      <w:r w:rsidRPr="00731EE9">
        <w:rPr>
          <w:highlight w:val="yellow"/>
          <w:lang w:val="es-CL"/>
        </w:rPr>
        <w:t xml:space="preserve">, </w:t>
      </w:r>
      <w:r w:rsidR="00BD4ABD" w:rsidRPr="00731EE9">
        <w:rPr>
          <w:highlight w:val="yellow"/>
          <w:lang w:val="es-CL"/>
        </w:rPr>
        <w:t>ajuste lineal, caída libre, temperatura</w:t>
      </w:r>
    </w:p>
    <w:p w14:paraId="7BBFC35E" w14:textId="77777777" w:rsidR="00115AB8" w:rsidRPr="00731EE9" w:rsidRDefault="00115AB8" w:rsidP="00115AB8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CL" w:eastAsia="es-ES"/>
        </w:rPr>
      </w:pPr>
    </w:p>
    <w:p w14:paraId="06B6EF01" w14:textId="77777777" w:rsidR="00115AB8" w:rsidRPr="00731EE9" w:rsidRDefault="00115AB8" w:rsidP="00115AB8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CL" w:eastAsia="es-ES"/>
        </w:rPr>
      </w:pPr>
    </w:p>
    <w:p w14:paraId="46C3661A" w14:textId="77777777" w:rsidR="000B5DE6" w:rsidRPr="00731EE9" w:rsidRDefault="000B5DE6">
      <w:pPr>
        <w:pStyle w:val="BodyofPaper"/>
        <w:spacing w:line="360" w:lineRule="auto"/>
        <w:rPr>
          <w:b/>
          <w:sz w:val="24"/>
          <w:lang w:val="es-CL"/>
        </w:rPr>
      </w:pPr>
    </w:p>
    <w:p w14:paraId="5130C258" w14:textId="77777777" w:rsidR="000B5DE6" w:rsidRDefault="000B5DE6">
      <w:pPr>
        <w:pStyle w:val="Subsectionheading"/>
        <w:numPr>
          <w:ilvl w:val="0"/>
          <w:numId w:val="18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INTRODUCCIÓN</w:t>
      </w:r>
    </w:p>
    <w:p w14:paraId="569C8E12" w14:textId="7DE729DF" w:rsidR="000B5DE6" w:rsidRDefault="000B5DE6">
      <w:pPr>
        <w:pStyle w:val="BodyofPaper"/>
        <w:spacing w:line="360" w:lineRule="auto"/>
        <w:rPr>
          <w:sz w:val="24"/>
          <w:lang w:val="es-ES"/>
        </w:rPr>
      </w:pPr>
      <w:r w:rsidRPr="001109E1">
        <w:rPr>
          <w:sz w:val="24"/>
          <w:highlight w:val="yellow"/>
          <w:lang w:val="es-ES"/>
        </w:rPr>
        <w:t>Escrib</w:t>
      </w:r>
      <w:r w:rsidR="00DE464E">
        <w:rPr>
          <w:sz w:val="24"/>
          <w:highlight w:val="yellow"/>
          <w:lang w:val="es-ES"/>
        </w:rPr>
        <w:t>e</w:t>
      </w:r>
      <w:r w:rsidRPr="001109E1">
        <w:rPr>
          <w:sz w:val="24"/>
          <w:highlight w:val="yellow"/>
          <w:lang w:val="es-ES"/>
        </w:rPr>
        <w:t xml:space="preserve"> el texto principal de todas las secciones y subsecciones usando el estilo Times New Roman tamaño 12. Interlineado de 1.5.</w:t>
      </w:r>
      <w:r w:rsidRPr="001109E1">
        <w:rPr>
          <w:sz w:val="24"/>
          <w:szCs w:val="18"/>
          <w:highlight w:val="yellow"/>
          <w:lang w:val="es-ES"/>
        </w:rPr>
        <w:t xml:space="preserve"> Márgenes superior, inferior y derecho: 2.5 cm; margen izquierdo: 3 cm.</w:t>
      </w:r>
      <w:r w:rsidRPr="001109E1">
        <w:rPr>
          <w:sz w:val="24"/>
          <w:highlight w:val="yellow"/>
          <w:lang w:val="es-ES"/>
        </w:rPr>
        <w:t xml:space="preserve"> Todo el artículo debe tener un máximo de 5 páginas y mínimo de 3. Utili</w:t>
      </w:r>
      <w:r w:rsidR="00DE464E">
        <w:rPr>
          <w:sz w:val="24"/>
          <w:highlight w:val="yellow"/>
          <w:lang w:val="es-ES"/>
        </w:rPr>
        <w:t>za</w:t>
      </w:r>
      <w:r w:rsidRPr="001109E1">
        <w:rPr>
          <w:sz w:val="24"/>
          <w:highlight w:val="yellow"/>
          <w:lang w:val="es-ES"/>
        </w:rPr>
        <w:t xml:space="preserve"> mayúsculas para el título de las secciones y subsecciones, el cual debe ir c</w:t>
      </w:r>
      <w:r w:rsidR="00464624" w:rsidRPr="001109E1">
        <w:rPr>
          <w:sz w:val="24"/>
          <w:highlight w:val="yellow"/>
          <w:lang w:val="es-ES"/>
        </w:rPr>
        <w:t>entrado. Utili</w:t>
      </w:r>
      <w:r w:rsidR="00DE464E">
        <w:rPr>
          <w:sz w:val="24"/>
          <w:highlight w:val="yellow"/>
          <w:lang w:val="es-ES"/>
        </w:rPr>
        <w:t>za</w:t>
      </w:r>
      <w:r w:rsidR="00464624" w:rsidRPr="001109E1">
        <w:rPr>
          <w:sz w:val="24"/>
          <w:highlight w:val="yellow"/>
          <w:lang w:val="es-ES"/>
        </w:rPr>
        <w:t xml:space="preserve"> el símbolo [</w:t>
      </w:r>
      <w:r w:rsidR="00BC4793" w:rsidRPr="001109E1">
        <w:rPr>
          <w:sz w:val="24"/>
          <w:highlight w:val="yellow"/>
          <w:lang w:val="es-ES"/>
        </w:rPr>
        <w:t xml:space="preserve"> </w:t>
      </w:r>
      <w:r w:rsidRPr="001109E1">
        <w:rPr>
          <w:sz w:val="24"/>
          <w:highlight w:val="yellow"/>
          <w:lang w:val="es-ES"/>
        </w:rPr>
        <w:t>] para numerar en or</w:t>
      </w:r>
      <w:r w:rsidR="00BC4793" w:rsidRPr="001109E1">
        <w:rPr>
          <w:sz w:val="24"/>
          <w:highlight w:val="yellow"/>
          <w:lang w:val="es-ES"/>
        </w:rPr>
        <w:t>den las referencias en el texto, por ejemplo, [1] para la referencia número 1, [2] para la referencia 2, etc.</w:t>
      </w:r>
      <w:r w:rsidR="00602AF5" w:rsidRPr="001109E1">
        <w:rPr>
          <w:sz w:val="24"/>
          <w:highlight w:val="yellow"/>
          <w:lang w:val="es-ES"/>
        </w:rPr>
        <w:t xml:space="preserve"> En </w:t>
      </w:r>
      <w:r w:rsidR="00CB1B66" w:rsidRPr="001109E1">
        <w:rPr>
          <w:sz w:val="24"/>
          <w:highlight w:val="yellow"/>
          <w:lang w:val="es-ES"/>
        </w:rPr>
        <w:t>esta sección se deberá</w:t>
      </w:r>
      <w:r w:rsidR="00DE464E">
        <w:rPr>
          <w:sz w:val="24"/>
          <w:highlight w:val="yellow"/>
          <w:lang w:val="es-ES"/>
        </w:rPr>
        <w:t>s</w:t>
      </w:r>
      <w:r w:rsidR="00CB1B66" w:rsidRPr="001109E1">
        <w:rPr>
          <w:sz w:val="24"/>
          <w:highlight w:val="yellow"/>
          <w:lang w:val="es-ES"/>
        </w:rPr>
        <w:t xml:space="preserve"> describir con claridad los antecedentes del trabajo, los</w:t>
      </w:r>
      <w:r w:rsidR="00602AF5" w:rsidRPr="001109E1">
        <w:rPr>
          <w:sz w:val="24"/>
          <w:highlight w:val="yellow"/>
          <w:lang w:val="es-ES"/>
        </w:rPr>
        <w:t xml:space="preserve"> objetivo</w:t>
      </w:r>
      <w:r w:rsidR="00CB1B66" w:rsidRPr="001109E1">
        <w:rPr>
          <w:sz w:val="24"/>
          <w:highlight w:val="yellow"/>
          <w:lang w:val="es-ES"/>
        </w:rPr>
        <w:t>s</w:t>
      </w:r>
      <w:r w:rsidR="00602AF5" w:rsidRPr="001109E1">
        <w:rPr>
          <w:sz w:val="24"/>
          <w:highlight w:val="yellow"/>
          <w:lang w:val="es-ES"/>
        </w:rPr>
        <w:t xml:space="preserve"> del </w:t>
      </w:r>
      <w:r w:rsidR="00CB1B66" w:rsidRPr="001109E1">
        <w:rPr>
          <w:sz w:val="24"/>
          <w:highlight w:val="yellow"/>
          <w:lang w:val="es-ES"/>
        </w:rPr>
        <w:t>mismo</w:t>
      </w:r>
      <w:r w:rsidR="00BD57F5">
        <w:rPr>
          <w:sz w:val="24"/>
          <w:highlight w:val="yellow"/>
          <w:lang w:val="es-ES"/>
        </w:rPr>
        <w:t xml:space="preserve">, </w:t>
      </w:r>
      <w:r w:rsidR="00CB1B66" w:rsidRPr="001109E1">
        <w:rPr>
          <w:sz w:val="24"/>
          <w:highlight w:val="yellow"/>
          <w:lang w:val="es-ES"/>
        </w:rPr>
        <w:t>en forma extensa</w:t>
      </w:r>
      <w:r w:rsidR="00602AF5" w:rsidRPr="001109E1">
        <w:rPr>
          <w:sz w:val="24"/>
          <w:highlight w:val="yellow"/>
          <w:lang w:val="es-ES"/>
        </w:rPr>
        <w:t xml:space="preserve"> y resaltar la importancia de éste</w:t>
      </w:r>
      <w:r w:rsidR="00CB1B66" w:rsidRPr="001109E1">
        <w:rPr>
          <w:sz w:val="24"/>
          <w:highlight w:val="yellow"/>
          <w:lang w:val="es-ES"/>
        </w:rPr>
        <w:t xml:space="preserve"> (justificación del trabajo)</w:t>
      </w:r>
      <w:r w:rsidR="00602AF5" w:rsidRPr="001109E1">
        <w:rPr>
          <w:sz w:val="24"/>
          <w:highlight w:val="yellow"/>
          <w:lang w:val="es-ES"/>
        </w:rPr>
        <w:t>.</w:t>
      </w:r>
    </w:p>
    <w:p w14:paraId="4F033C27" w14:textId="77777777" w:rsidR="00B14801" w:rsidRDefault="00B14801">
      <w:pPr>
        <w:spacing w:line="360" w:lineRule="auto"/>
        <w:jc w:val="both"/>
        <w:rPr>
          <w:lang w:val="es-ES"/>
        </w:rPr>
      </w:pPr>
    </w:p>
    <w:p w14:paraId="4A27886C" w14:textId="2055B3CE" w:rsidR="000B5DE6" w:rsidRDefault="00BC4793">
      <w:pPr>
        <w:spacing w:line="360" w:lineRule="auto"/>
        <w:jc w:val="both"/>
        <w:rPr>
          <w:color w:val="666666"/>
          <w:lang w:val="es-ES"/>
        </w:rPr>
      </w:pPr>
      <w:r w:rsidRPr="001109E1">
        <w:rPr>
          <w:highlight w:val="yellow"/>
          <w:lang w:val="es-ES"/>
        </w:rPr>
        <w:t>La</w:t>
      </w:r>
      <w:r w:rsidR="00E70AB6" w:rsidRPr="001109E1">
        <w:rPr>
          <w:highlight w:val="yellow"/>
          <w:lang w:val="es-ES"/>
        </w:rPr>
        <w:t>s</w:t>
      </w:r>
      <w:r w:rsidRPr="001109E1">
        <w:rPr>
          <w:highlight w:val="yellow"/>
          <w:lang w:val="es-ES"/>
        </w:rPr>
        <w:t xml:space="preserve"> </w:t>
      </w:r>
      <w:r w:rsidR="00E70AB6" w:rsidRPr="001109E1">
        <w:rPr>
          <w:highlight w:val="yellow"/>
          <w:lang w:val="es-ES"/>
        </w:rPr>
        <w:t>referencias</w:t>
      </w:r>
      <w:r w:rsidRPr="001109E1">
        <w:rPr>
          <w:highlight w:val="yellow"/>
          <w:lang w:val="es-ES"/>
        </w:rPr>
        <w:t xml:space="preserve"> </w:t>
      </w:r>
      <w:r w:rsidR="00E70AB6" w:rsidRPr="001109E1">
        <w:rPr>
          <w:highlight w:val="yellow"/>
          <w:lang w:val="es-ES"/>
        </w:rPr>
        <w:t>deberán</w:t>
      </w:r>
      <w:r w:rsidR="000B5DE6" w:rsidRPr="001109E1">
        <w:rPr>
          <w:highlight w:val="yellow"/>
          <w:lang w:val="es-ES"/>
        </w:rPr>
        <w:t xml:space="preserve"> incorporarse al final del texto en ese orden. Las notas deberán numerarse consecutivamente y se usará letra Times </w:t>
      </w:r>
      <w:r w:rsidR="00BD57F5">
        <w:rPr>
          <w:highlight w:val="yellow"/>
          <w:lang w:val="es-ES"/>
        </w:rPr>
        <w:t>N</w:t>
      </w:r>
      <w:r w:rsidR="000B5DE6" w:rsidRPr="001109E1">
        <w:rPr>
          <w:highlight w:val="yellow"/>
          <w:lang w:val="es-ES"/>
        </w:rPr>
        <w:t xml:space="preserve">ew </w:t>
      </w:r>
      <w:r w:rsidR="00BD57F5">
        <w:rPr>
          <w:highlight w:val="yellow"/>
          <w:lang w:val="es-ES"/>
        </w:rPr>
        <w:t>R</w:t>
      </w:r>
      <w:r w:rsidR="000B5DE6" w:rsidRPr="001109E1">
        <w:rPr>
          <w:highlight w:val="yellow"/>
          <w:lang w:val="es-ES"/>
        </w:rPr>
        <w:t>oman tamaño 10 con interlineado sencillo.</w:t>
      </w:r>
      <w:r w:rsidR="000B5DE6">
        <w:rPr>
          <w:color w:val="666666"/>
          <w:lang w:val="es-ES"/>
        </w:rPr>
        <w:t xml:space="preserve"> </w:t>
      </w:r>
    </w:p>
    <w:p w14:paraId="69A9726B" w14:textId="77777777" w:rsidR="000B5DE6" w:rsidRDefault="000B5DE6">
      <w:pPr>
        <w:pStyle w:val="Subsectionheading"/>
        <w:numPr>
          <w:ilvl w:val="0"/>
          <w:numId w:val="18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MODELO TEÓRICO</w:t>
      </w:r>
      <w:r w:rsidR="00485AE2">
        <w:rPr>
          <w:sz w:val="24"/>
          <w:lang w:val="es-ES"/>
        </w:rPr>
        <w:t xml:space="preserve"> </w:t>
      </w:r>
    </w:p>
    <w:p w14:paraId="24977540" w14:textId="7BA907EE" w:rsidR="000B5DE6" w:rsidRPr="00485AE2" w:rsidRDefault="00485AE2" w:rsidP="00485AE2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color w:val="000000"/>
          <w:sz w:val="24"/>
          <w:szCs w:val="24"/>
          <w:lang w:val="es-ES" w:eastAsia="es-ES"/>
        </w:rPr>
      </w:pP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El t</w:t>
      </w:r>
      <w:r w:rsidR="00DE464E">
        <w:rPr>
          <w:b w:val="0"/>
          <w:color w:val="000000"/>
          <w:sz w:val="24"/>
          <w:szCs w:val="24"/>
          <w:highlight w:val="yellow"/>
          <w:lang w:val="es-ES" w:eastAsia="es-ES"/>
        </w:rPr>
        <w:t>í</w:t>
      </w: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tulo de esta sección </w:t>
      </w:r>
      <w:r w:rsidR="008A6977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y otras diferentes a la introducción y a conclusiones </w:t>
      </w: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estará sujeto a la temática específica a tratar. </w:t>
      </w:r>
      <w:r w:rsidR="00B14801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El formato es idéntico al de la sección 1.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 En esta sección se describe matemáticamente el fenómeno a estudiar. Esta descripción se hace de manera sintética </w:t>
      </w:r>
      <w:r w:rsidR="0005755D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con una redacción original 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y se hace mención de las referencias bibliográficas a que hubiere lugar te</w:t>
      </w:r>
      <w:r w:rsidR="000247A8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niendo en cuenta las indicacion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es dadas en la Sección 1. 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Las ecuaciones deben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ser escritas e 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ir centradas y numeradas a la derecha como se ilustra en el siguiente ejemplo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 </w:t>
      </w:r>
      <w:r w:rsidR="0005755D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(n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o se debe escanear las ecuaciones de ningún tipo de texto)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:</w:t>
      </w:r>
    </w:p>
    <w:p w14:paraId="6179CDD2" w14:textId="77777777" w:rsidR="000B5DE6" w:rsidRDefault="000B5DE6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</w:p>
    <w:p w14:paraId="18D9ECA0" w14:textId="77777777" w:rsidR="00714F5E" w:rsidRDefault="00714F5E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</w:p>
    <w:p w14:paraId="7B5768D9" w14:textId="77777777" w:rsidR="000B5DE6" w:rsidRDefault="00731EE9" w:rsidP="3EC21A5E">
      <w:pPr>
        <w:pStyle w:val="BodyofPaper"/>
        <w:keepNext/>
        <w:widowControl w:val="0"/>
        <w:spacing w:line="360" w:lineRule="auto"/>
        <w:jc w:val="right"/>
        <w:rPr>
          <w:sz w:val="24"/>
          <w:szCs w:val="24"/>
          <w:lang w:val="es-ES"/>
        </w:rPr>
      </w:pPr>
      <w:r w:rsidRPr="001109E1">
        <w:rPr>
          <w:noProof/>
          <w:position w:val="-6"/>
          <w:sz w:val="24"/>
          <w:highlight w:val="yellow"/>
        </w:rPr>
        <w:object w:dxaOrig="1260" w:dyaOrig="279" w14:anchorId="49E14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.25pt;height:14.2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741342734" r:id="rId12"/>
        </w:object>
      </w:r>
      <w:r w:rsidR="000B5DE6" w:rsidRPr="3EC21A5E">
        <w:rPr>
          <w:sz w:val="24"/>
          <w:szCs w:val="24"/>
          <w:highlight w:val="yellow"/>
          <w:lang w:val="es-ES"/>
        </w:rPr>
        <w:t xml:space="preserve">                                                                  (1)</w:t>
      </w:r>
    </w:p>
    <w:p w14:paraId="635E4BE9" w14:textId="77777777" w:rsidR="000B5DE6" w:rsidRDefault="000B5DE6">
      <w:pPr>
        <w:pStyle w:val="BodyofPaper"/>
        <w:keepNext/>
        <w:widowControl w:val="0"/>
        <w:spacing w:line="360" w:lineRule="auto"/>
        <w:jc w:val="right"/>
        <w:rPr>
          <w:sz w:val="24"/>
          <w:lang w:val="es-ES"/>
        </w:rPr>
      </w:pPr>
    </w:p>
    <w:p w14:paraId="339305E2" w14:textId="77777777" w:rsidR="000B5DE6" w:rsidRPr="00CB1B66" w:rsidRDefault="009E7406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  <w:r w:rsidRPr="001109E1">
        <w:rPr>
          <w:sz w:val="24"/>
          <w:highlight w:val="yellow"/>
          <w:lang w:val="es-ES"/>
        </w:rPr>
        <w:t>Puede haber</w:t>
      </w:r>
      <w:r w:rsidR="00CE36DC" w:rsidRPr="001109E1">
        <w:rPr>
          <w:sz w:val="24"/>
          <w:highlight w:val="yellow"/>
          <w:lang w:val="es-ES"/>
        </w:rPr>
        <w:t xml:space="preserve"> figuras en todas las secciones </w:t>
      </w:r>
      <w:r w:rsidRPr="001109E1">
        <w:rPr>
          <w:sz w:val="24"/>
          <w:highlight w:val="yellow"/>
          <w:lang w:val="es-ES"/>
        </w:rPr>
        <w:t xml:space="preserve">del trabajo, excepto en el </w:t>
      </w:r>
      <w:r w:rsidRPr="001109E1">
        <w:rPr>
          <w:b/>
          <w:sz w:val="24"/>
          <w:highlight w:val="yellow"/>
          <w:lang w:val="es-ES"/>
        </w:rPr>
        <w:t>RESUMEN</w:t>
      </w:r>
      <w:r w:rsidRPr="001109E1">
        <w:rPr>
          <w:sz w:val="24"/>
          <w:highlight w:val="yellow"/>
          <w:lang w:val="es-ES"/>
        </w:rPr>
        <w:t xml:space="preserve"> y en las </w:t>
      </w:r>
      <w:r w:rsidRPr="001109E1">
        <w:rPr>
          <w:b/>
          <w:sz w:val="24"/>
          <w:highlight w:val="yellow"/>
          <w:lang w:val="es-ES"/>
        </w:rPr>
        <w:t>CONCLUSIONES</w:t>
      </w:r>
      <w:r w:rsidRPr="001109E1">
        <w:rPr>
          <w:sz w:val="24"/>
          <w:highlight w:val="yellow"/>
          <w:lang w:val="es-ES"/>
        </w:rPr>
        <w:t>.</w:t>
      </w:r>
      <w:r>
        <w:rPr>
          <w:sz w:val="24"/>
          <w:lang w:val="es-ES"/>
        </w:rPr>
        <w:t xml:space="preserve"> </w:t>
      </w:r>
    </w:p>
    <w:p w14:paraId="2A557995" w14:textId="77777777" w:rsidR="00903798" w:rsidRDefault="00903798" w:rsidP="00B14801">
      <w:pPr>
        <w:pStyle w:val="BodyofPaper"/>
        <w:spacing w:line="360" w:lineRule="auto"/>
        <w:jc w:val="center"/>
        <w:outlineLvl w:val="0"/>
        <w:rPr>
          <w:lang w:val="es-ES"/>
        </w:rPr>
      </w:pPr>
    </w:p>
    <w:p w14:paraId="2C2611BC" w14:textId="77777777" w:rsidR="0086584A" w:rsidRDefault="007409B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3</w:t>
      </w:r>
      <w:r w:rsidR="00D063AA">
        <w:rPr>
          <w:sz w:val="24"/>
          <w:lang w:val="es-ES"/>
        </w:rPr>
        <w:t xml:space="preserve">. </w:t>
      </w:r>
      <w:r w:rsidR="004B78A6">
        <w:rPr>
          <w:sz w:val="24"/>
          <w:lang w:val="es-ES"/>
        </w:rPr>
        <w:t>MÉTODO</w:t>
      </w:r>
      <w:r w:rsidR="002E2060">
        <w:rPr>
          <w:sz w:val="24"/>
          <w:lang w:val="es-ES"/>
        </w:rPr>
        <w:t xml:space="preserve"> </w:t>
      </w:r>
      <w:r w:rsidR="00D063AA">
        <w:rPr>
          <w:sz w:val="24"/>
          <w:lang w:val="es-ES"/>
        </w:rPr>
        <w:t xml:space="preserve">EXPERIMENTAL </w:t>
      </w:r>
      <w:r>
        <w:rPr>
          <w:sz w:val="24"/>
          <w:lang w:val="es-ES"/>
        </w:rPr>
        <w:t>Y RESULTADOS</w:t>
      </w:r>
    </w:p>
    <w:p w14:paraId="4B833383" w14:textId="1832BF4C" w:rsidR="004B78A6" w:rsidRDefault="002E2060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1109E1">
        <w:rPr>
          <w:b w:val="0"/>
          <w:sz w:val="24"/>
          <w:highlight w:val="yellow"/>
          <w:lang w:val="es-ES"/>
        </w:rPr>
        <w:t>El formato de esta sección es idéntico al de la sección 1. Aquí el autor debe presentar una</w:t>
      </w:r>
      <w:r w:rsidR="008A226B" w:rsidRPr="001109E1">
        <w:rPr>
          <w:b w:val="0"/>
          <w:sz w:val="24"/>
          <w:highlight w:val="yellow"/>
          <w:lang w:val="es-ES"/>
        </w:rPr>
        <w:t xml:space="preserve"> </w:t>
      </w:r>
      <w:r w:rsidR="000247A8" w:rsidRPr="001109E1">
        <w:rPr>
          <w:b w:val="0"/>
          <w:sz w:val="24"/>
          <w:highlight w:val="yellow"/>
          <w:lang w:val="es-ES"/>
        </w:rPr>
        <w:t xml:space="preserve">breve </w:t>
      </w:r>
      <w:r w:rsidR="008A226B" w:rsidRPr="001109E1">
        <w:rPr>
          <w:b w:val="0"/>
          <w:sz w:val="24"/>
          <w:highlight w:val="yellow"/>
          <w:lang w:val="es-ES"/>
        </w:rPr>
        <w:t>des</w:t>
      </w:r>
      <w:r w:rsidR="00D063AA" w:rsidRPr="001109E1">
        <w:rPr>
          <w:b w:val="0"/>
          <w:sz w:val="24"/>
          <w:highlight w:val="yellow"/>
          <w:lang w:val="es-ES"/>
        </w:rPr>
        <w:t>cripción</w:t>
      </w:r>
      <w:r w:rsidRPr="001109E1">
        <w:rPr>
          <w:b w:val="0"/>
          <w:sz w:val="24"/>
          <w:highlight w:val="yellow"/>
          <w:lang w:val="es-ES"/>
        </w:rPr>
        <w:t xml:space="preserve"> </w:t>
      </w:r>
      <w:r w:rsidR="004B78A6" w:rsidRPr="001109E1">
        <w:rPr>
          <w:b w:val="0"/>
          <w:sz w:val="24"/>
          <w:highlight w:val="yellow"/>
          <w:lang w:val="es-ES"/>
        </w:rPr>
        <w:t>de los equipos usados, de los montajes realizados y de los métodos experimentales</w:t>
      </w:r>
      <w:r w:rsidR="009E7406" w:rsidRPr="001109E1">
        <w:rPr>
          <w:b w:val="0"/>
          <w:sz w:val="24"/>
          <w:highlight w:val="yellow"/>
          <w:lang w:val="es-ES"/>
        </w:rPr>
        <w:t xml:space="preserve"> utilizados en sus procesos de medida</w:t>
      </w:r>
      <w:r w:rsidR="00CE36DC" w:rsidRPr="001109E1">
        <w:rPr>
          <w:b w:val="0"/>
          <w:sz w:val="24"/>
          <w:highlight w:val="yellow"/>
          <w:lang w:val="es-ES"/>
        </w:rPr>
        <w:t>. Se debe</w:t>
      </w:r>
      <w:r w:rsidR="00D063AA" w:rsidRPr="001109E1">
        <w:rPr>
          <w:b w:val="0"/>
          <w:sz w:val="24"/>
          <w:highlight w:val="yellow"/>
          <w:lang w:val="es-ES"/>
        </w:rPr>
        <w:t xml:space="preserve"> presentar</w:t>
      </w:r>
      <w:r w:rsidR="00CE36DC" w:rsidRPr="001109E1">
        <w:rPr>
          <w:b w:val="0"/>
          <w:sz w:val="24"/>
          <w:highlight w:val="yellow"/>
          <w:lang w:val="es-ES"/>
        </w:rPr>
        <w:t xml:space="preserve"> figura(s)</w:t>
      </w:r>
      <w:r w:rsidR="004B78A6" w:rsidRPr="001109E1">
        <w:rPr>
          <w:b w:val="0"/>
          <w:sz w:val="24"/>
          <w:highlight w:val="yellow"/>
          <w:lang w:val="es-ES"/>
        </w:rPr>
        <w:t xml:space="preserve"> descriptiva</w:t>
      </w:r>
      <w:r w:rsidR="00CE36DC" w:rsidRPr="001109E1">
        <w:rPr>
          <w:b w:val="0"/>
          <w:sz w:val="24"/>
          <w:highlight w:val="yellow"/>
          <w:lang w:val="es-ES"/>
        </w:rPr>
        <w:t>(</w:t>
      </w:r>
      <w:r w:rsidR="004B78A6" w:rsidRPr="001109E1">
        <w:rPr>
          <w:b w:val="0"/>
          <w:sz w:val="24"/>
          <w:highlight w:val="yellow"/>
          <w:lang w:val="es-ES"/>
        </w:rPr>
        <w:t>s</w:t>
      </w:r>
      <w:r w:rsidR="00CE36DC" w:rsidRPr="001109E1">
        <w:rPr>
          <w:b w:val="0"/>
          <w:sz w:val="24"/>
          <w:highlight w:val="yellow"/>
          <w:lang w:val="es-ES"/>
        </w:rPr>
        <w:t>)</w:t>
      </w:r>
      <w:r w:rsidR="004B78A6" w:rsidRPr="001109E1">
        <w:rPr>
          <w:b w:val="0"/>
          <w:sz w:val="24"/>
          <w:highlight w:val="yellow"/>
          <w:lang w:val="es-ES"/>
        </w:rPr>
        <w:t xml:space="preserve"> de estos montajes, esquemas o fotos de los mismos</w:t>
      </w:r>
      <w:r w:rsidR="00E70AB6" w:rsidRPr="001109E1">
        <w:rPr>
          <w:b w:val="0"/>
          <w:sz w:val="24"/>
          <w:highlight w:val="yellow"/>
          <w:lang w:val="es-ES"/>
        </w:rPr>
        <w:t xml:space="preserve">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(No se debe</w:t>
      </w:r>
      <w:r w:rsidR="00DE464E">
        <w:rPr>
          <w:b w:val="0"/>
          <w:color w:val="000000"/>
          <w:sz w:val="24"/>
          <w:szCs w:val="24"/>
          <w:highlight w:val="yellow"/>
          <w:lang w:val="es-ES" w:eastAsia="es-ES"/>
        </w:rPr>
        <w:t>s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 escanear l</w:t>
      </w:r>
      <w:r w:rsidR="00235D19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a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s </w:t>
      </w:r>
      <w:r w:rsidR="00235D19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imágenes de los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montajes experimentales de ningún tipo de texto):</w:t>
      </w:r>
    </w:p>
    <w:p w14:paraId="035BF6BE" w14:textId="77777777" w:rsidR="00AA6ABB" w:rsidRDefault="00AA6ABB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7A159BCE" w14:textId="77777777" w:rsidR="007409BF" w:rsidRDefault="007409BF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2A07244D" w14:textId="00321ED6" w:rsidR="004B78A6" w:rsidRDefault="00714F5E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C98952" wp14:editId="3CB4D3E7">
                <wp:simplePos x="0" y="0"/>
                <wp:positionH relativeFrom="column">
                  <wp:posOffset>1257300</wp:posOffset>
                </wp:positionH>
                <wp:positionV relativeFrom="paragraph">
                  <wp:posOffset>-457200</wp:posOffset>
                </wp:positionV>
                <wp:extent cx="3079115" cy="2098040"/>
                <wp:effectExtent l="0" t="0" r="0" b="10160"/>
                <wp:wrapNone/>
                <wp:docPr id="6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27054" w14:textId="587B9064" w:rsidR="002F7FDA" w:rsidRDefault="00714F5E" w:rsidP="00DE464E">
                            <w:pPr>
                              <w:ind w:left="709"/>
                            </w:pPr>
                            <w:r w:rsidRPr="00C55E68"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30302960" wp14:editId="1262B633">
                                  <wp:extent cx="2133600" cy="1476675"/>
                                  <wp:effectExtent l="0" t="0" r="0" b="9525"/>
                                  <wp:docPr id="3" name="Imagen 2" descr="Interferómet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Interferómet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5248" cy="1484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62C98952">
                <v:stroke joinstyle="miter"/>
                <v:path gradientshapeok="t" o:connecttype="rect"/>
              </v:shapetype>
              <v:shape id="Text Box 185" style="position:absolute;left:0;text-align:left;margin-left:99pt;margin-top:-36pt;width:242.45pt;height:165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">
                <v:textbox style="mso-fit-shape-to-text:t">
                  <w:txbxContent>
                    <w:p w:rsidR="002F7FDA" w:rsidP="00DE464E" w:rsidRDefault="00714F5E" w14:paraId="14927054" w14:textId="587B9064">
                      <w:pPr>
                        <w:ind w:left="709"/>
                      </w:pPr>
                      <w:r w:rsidRPr="00C55E68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30302960" wp14:editId="1262B633">
                            <wp:extent cx="2133600" cy="1476675"/>
                            <wp:effectExtent l="0" t="0" r="0" b="9525"/>
                            <wp:docPr id="3" name="Imagen 2" descr="Interferó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 descr="Interferómet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5248" cy="1484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085830" w14:textId="77777777" w:rsidR="004B78A6" w:rsidRPr="002E2060" w:rsidRDefault="004B78A6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2E2C2ED0" w14:textId="77777777" w:rsidR="002E2060" w:rsidRPr="002E2060" w:rsidRDefault="002E2060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b w:val="0"/>
          <w:sz w:val="24"/>
          <w:lang w:val="es-ES"/>
        </w:rPr>
      </w:pPr>
    </w:p>
    <w:p w14:paraId="700CA153" w14:textId="77777777" w:rsidR="004B78A6" w:rsidRDefault="004B78A6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5C67CE28" w14:textId="0B6592A8" w:rsidR="004B78A6" w:rsidRDefault="004B78A6" w:rsidP="004B78A6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2F0264">
        <w:rPr>
          <w:highlight w:val="yellow"/>
          <w:lang w:val="es-ES"/>
        </w:rPr>
        <w:lastRenderedPageBreak/>
        <w:t>Figura 1.</w:t>
      </w:r>
      <w:r w:rsidR="00902DAB" w:rsidRPr="002F0264">
        <w:rPr>
          <w:highlight w:val="yellow"/>
          <w:lang w:val="es-ES"/>
        </w:rPr>
        <w:t xml:space="preserve"> </w:t>
      </w:r>
      <w:r w:rsidR="002F0264" w:rsidRPr="002F0264">
        <w:rPr>
          <w:highlight w:val="yellow"/>
          <w:lang w:val="es-ES"/>
        </w:rPr>
        <w:t>(Agreg</w:t>
      </w:r>
      <w:r w:rsidR="00DE464E">
        <w:rPr>
          <w:highlight w:val="yellow"/>
          <w:lang w:val="es-ES"/>
        </w:rPr>
        <w:t>a</w:t>
      </w:r>
      <w:r w:rsidR="002F0264" w:rsidRPr="002F0264">
        <w:rPr>
          <w:highlight w:val="yellow"/>
          <w:lang w:val="es-ES"/>
        </w:rPr>
        <w:t xml:space="preserve"> descripción de la figura) </w:t>
      </w:r>
      <w:r w:rsidR="00902DAB" w:rsidRPr="002F0264">
        <w:rPr>
          <w:highlight w:val="yellow"/>
          <w:lang w:val="es-ES"/>
        </w:rPr>
        <w:t xml:space="preserve">Esquema de un montaje interferométrico de Michelson </w:t>
      </w:r>
      <w:r w:rsidRPr="002F0264">
        <w:rPr>
          <w:highlight w:val="yellow"/>
          <w:lang w:val="es-ES"/>
        </w:rPr>
        <w:t>usando la línea roja de un láser de He-Ne</w:t>
      </w:r>
      <w:r w:rsidR="00BD57F5">
        <w:rPr>
          <w:highlight w:val="yellow"/>
          <w:lang w:val="es-ES"/>
        </w:rPr>
        <w:t xml:space="preserve"> (</w:t>
      </w:r>
      <w:r w:rsidRPr="002F0264">
        <w:rPr>
          <w:highlight w:val="yellow"/>
          <w:lang w:val="es-ES"/>
        </w:rPr>
        <w:t>Us</w:t>
      </w:r>
      <w:r w:rsidR="00DE464E">
        <w:rPr>
          <w:highlight w:val="yellow"/>
          <w:lang w:val="es-ES"/>
        </w:rPr>
        <w:t>a</w:t>
      </w:r>
      <w:r w:rsidRPr="002F0264">
        <w:rPr>
          <w:highlight w:val="yellow"/>
          <w:lang w:val="es-ES"/>
        </w:rPr>
        <w:t xml:space="preserve"> Times New Roman tamaño 10 para las leyendas de las figuras).</w:t>
      </w:r>
      <w:r>
        <w:rPr>
          <w:noProof/>
          <w:lang w:val="es-ES"/>
        </w:rPr>
        <w:t xml:space="preserve"> </w:t>
      </w:r>
    </w:p>
    <w:p w14:paraId="7ACF7F1C" w14:textId="77777777" w:rsidR="00746FDB" w:rsidRDefault="00746FDB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highlight w:val="yellow"/>
          <w:lang w:val="es-ES"/>
        </w:rPr>
      </w:pPr>
    </w:p>
    <w:p w14:paraId="155CC454" w14:textId="666C0793" w:rsidR="000247A8" w:rsidRP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1109E1">
        <w:rPr>
          <w:b w:val="0"/>
          <w:sz w:val="24"/>
          <w:highlight w:val="yellow"/>
          <w:lang w:val="es-ES"/>
        </w:rPr>
        <w:t>Las figuras deben presentarse centradas y con una leyenda breve que indique el número de la figura y qué representa. Toda figura debe presentar esta leyenda, la cual debe ser escrita en estilo Times New Roman tamaño 10. Dichas figuras deben ser claras, legibles y con buena resolución, además</w:t>
      </w:r>
      <w:r w:rsidR="00DE464E">
        <w:rPr>
          <w:b w:val="0"/>
          <w:sz w:val="24"/>
          <w:highlight w:val="yellow"/>
          <w:lang w:val="es-ES"/>
        </w:rPr>
        <w:t>,</w:t>
      </w:r>
      <w:r w:rsidRPr="001109E1">
        <w:rPr>
          <w:b w:val="0"/>
          <w:sz w:val="24"/>
          <w:highlight w:val="yellow"/>
          <w:lang w:val="es-ES"/>
        </w:rPr>
        <w:t xml:space="preserve"> deben tener un tamaño adecuado. Su numeración debe ser consecutiva. Incluy</w:t>
      </w:r>
      <w:r w:rsidR="00DE464E">
        <w:rPr>
          <w:b w:val="0"/>
          <w:sz w:val="24"/>
          <w:highlight w:val="yellow"/>
          <w:lang w:val="es-ES"/>
        </w:rPr>
        <w:t>e</w:t>
      </w:r>
      <w:r w:rsidRPr="001109E1">
        <w:rPr>
          <w:b w:val="0"/>
          <w:sz w:val="24"/>
          <w:highlight w:val="yellow"/>
          <w:lang w:val="es-ES"/>
        </w:rPr>
        <w:t xml:space="preserve"> las ecuaciones, tablas y figuras dentro del texto principal.</w:t>
      </w:r>
    </w:p>
    <w:p w14:paraId="22E47E4B" w14:textId="77777777" w:rsidR="002F7FDA" w:rsidRDefault="002F7FDA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32CDCA6E" w14:textId="3A104181" w:rsidR="000247A8" w:rsidRP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lang w:val="es-ES"/>
        </w:rPr>
      </w:pPr>
      <w:r w:rsidRPr="00311FF6">
        <w:rPr>
          <w:b w:val="0"/>
          <w:highlight w:val="green"/>
          <w:lang w:val="es-ES"/>
        </w:rPr>
        <w:t xml:space="preserve">Tabla 1. </w:t>
      </w:r>
      <w:r w:rsidR="002F0264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2F0264" w:rsidRPr="00311FF6">
        <w:rPr>
          <w:highlight w:val="green"/>
          <w:lang w:val="es-ES"/>
        </w:rPr>
        <w:t xml:space="preserve"> descripción de la Tabla) </w:t>
      </w:r>
      <w:r w:rsidRPr="00311FF6">
        <w:rPr>
          <w:b w:val="0"/>
          <w:highlight w:val="green"/>
          <w:lang w:val="es-ES"/>
        </w:rPr>
        <w:t>Datos medidos de la posición de máximos de difracción para dos rendijas simples con diferente ancho.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3067"/>
        <w:gridCol w:w="2794"/>
      </w:tblGrid>
      <w:tr w:rsidR="000247A8" w:rsidRPr="000A603F" w14:paraId="12CE98F0" w14:textId="77777777" w:rsidTr="000A603F">
        <w:tc>
          <w:tcPr>
            <w:tcW w:w="2779" w:type="dxa"/>
            <w:shd w:val="clear" w:color="auto" w:fill="auto"/>
          </w:tcPr>
          <w:p w14:paraId="1BDBA6DE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Orden de máximo</w:t>
            </w:r>
          </w:p>
        </w:tc>
        <w:tc>
          <w:tcPr>
            <w:tcW w:w="3067" w:type="dxa"/>
            <w:shd w:val="clear" w:color="auto" w:fill="auto"/>
          </w:tcPr>
          <w:p w14:paraId="549D625F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Rendija 1</w:t>
            </w:r>
          </w:p>
          <w:p w14:paraId="34D3BA8B" w14:textId="77777777" w:rsidR="000247A8" w:rsidRPr="000A603F" w:rsidRDefault="00080995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 xml:space="preserve">Posición </w:t>
            </w:r>
            <w:r w:rsidR="000247A8" w:rsidRPr="000A603F">
              <w:rPr>
                <w:b w:val="0"/>
                <w:sz w:val="24"/>
                <w:lang w:val="es-ES"/>
              </w:rPr>
              <w:t>(cm)</w:t>
            </w:r>
          </w:p>
        </w:tc>
        <w:tc>
          <w:tcPr>
            <w:tcW w:w="2794" w:type="dxa"/>
            <w:shd w:val="clear" w:color="auto" w:fill="auto"/>
          </w:tcPr>
          <w:p w14:paraId="39A82CC8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Rendija 2</w:t>
            </w:r>
          </w:p>
          <w:p w14:paraId="03CAB6AC" w14:textId="77777777" w:rsidR="000247A8" w:rsidRPr="000A603F" w:rsidRDefault="00080995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 xml:space="preserve">Posición </w:t>
            </w:r>
            <w:r w:rsidR="000247A8" w:rsidRPr="000A603F">
              <w:rPr>
                <w:b w:val="0"/>
                <w:sz w:val="24"/>
                <w:lang w:val="es-ES"/>
              </w:rPr>
              <w:t>(cm)</w:t>
            </w:r>
          </w:p>
        </w:tc>
      </w:tr>
      <w:tr w:rsidR="000247A8" w:rsidRPr="000A603F" w14:paraId="7A0D4854" w14:textId="77777777" w:rsidTr="000A603F">
        <w:tc>
          <w:tcPr>
            <w:tcW w:w="2779" w:type="dxa"/>
            <w:shd w:val="clear" w:color="auto" w:fill="auto"/>
          </w:tcPr>
          <w:p w14:paraId="1ACDE85C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14:paraId="6857DB99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0D90760B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5BB3FB65" w14:textId="77777777" w:rsidTr="000A603F">
        <w:tc>
          <w:tcPr>
            <w:tcW w:w="2779" w:type="dxa"/>
            <w:shd w:val="clear" w:color="auto" w:fill="auto"/>
          </w:tcPr>
          <w:p w14:paraId="6A9CB187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14:paraId="1853815B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56963675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2BF47830" w14:textId="77777777" w:rsidTr="000A603F">
        <w:tc>
          <w:tcPr>
            <w:tcW w:w="2779" w:type="dxa"/>
            <w:shd w:val="clear" w:color="auto" w:fill="auto"/>
          </w:tcPr>
          <w:p w14:paraId="22C04A2E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14:paraId="45EA7D2F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4FD14FF0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792DFD42" w14:textId="77777777" w:rsidTr="000A603F">
        <w:tc>
          <w:tcPr>
            <w:tcW w:w="2779" w:type="dxa"/>
            <w:shd w:val="clear" w:color="auto" w:fill="auto"/>
          </w:tcPr>
          <w:p w14:paraId="5CB3A6A6" w14:textId="77777777" w:rsidR="000247A8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5</w:t>
            </w:r>
          </w:p>
        </w:tc>
        <w:tc>
          <w:tcPr>
            <w:tcW w:w="3067" w:type="dxa"/>
            <w:shd w:val="clear" w:color="auto" w:fill="auto"/>
          </w:tcPr>
          <w:p w14:paraId="730D06A4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55C4C7B3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2F7FDA" w:rsidRPr="000A603F" w14:paraId="0222432A" w14:textId="77777777" w:rsidTr="000A603F">
        <w:tc>
          <w:tcPr>
            <w:tcW w:w="2779" w:type="dxa"/>
            <w:shd w:val="clear" w:color="auto" w:fill="auto"/>
          </w:tcPr>
          <w:p w14:paraId="7459C802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6</w:t>
            </w:r>
          </w:p>
        </w:tc>
        <w:tc>
          <w:tcPr>
            <w:tcW w:w="3067" w:type="dxa"/>
            <w:shd w:val="clear" w:color="auto" w:fill="auto"/>
          </w:tcPr>
          <w:p w14:paraId="335AD875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3F2ED15A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2F7FDA" w:rsidRPr="000A603F" w14:paraId="176AB3DF" w14:textId="77777777" w:rsidTr="000A603F">
        <w:tc>
          <w:tcPr>
            <w:tcW w:w="2779" w:type="dxa"/>
            <w:shd w:val="clear" w:color="auto" w:fill="auto"/>
          </w:tcPr>
          <w:p w14:paraId="77775116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.</w:t>
            </w:r>
          </w:p>
        </w:tc>
        <w:tc>
          <w:tcPr>
            <w:tcW w:w="3067" w:type="dxa"/>
            <w:shd w:val="clear" w:color="auto" w:fill="auto"/>
          </w:tcPr>
          <w:p w14:paraId="376EA6FD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2B091B57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</w:tbl>
    <w:p w14:paraId="73832EA0" w14:textId="77777777" w:rsid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0AA0AE4F" w14:textId="77777777" w:rsidR="000247A8" w:rsidRDefault="000247A8" w:rsidP="000247A8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514BBBAE" w14:textId="3A966929" w:rsidR="000247A8" w:rsidRDefault="000247A8" w:rsidP="000247A8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3C03E9">
        <w:rPr>
          <w:b w:val="0"/>
          <w:sz w:val="24"/>
          <w:highlight w:val="yellow"/>
          <w:lang w:val="es-ES"/>
        </w:rPr>
        <w:t>También se presentan los resultados obtenidos que pueden ser, como se indica en la Figura 2, imágenes, datos numéricos</w:t>
      </w:r>
      <w:r w:rsidR="00AA6ABB" w:rsidRPr="003C03E9">
        <w:rPr>
          <w:b w:val="0"/>
          <w:sz w:val="24"/>
          <w:highlight w:val="yellow"/>
          <w:lang w:val="es-ES"/>
        </w:rPr>
        <w:t>. Estos últimos, así como los datos obtenidos mediante cálculos, así como los errores experimentales, deben ser organizados en tablas</w:t>
      </w:r>
      <w:r w:rsidR="008439B7">
        <w:rPr>
          <w:b w:val="0"/>
          <w:sz w:val="24"/>
          <w:highlight w:val="yellow"/>
          <w:lang w:val="es-ES"/>
        </w:rPr>
        <w:t xml:space="preserve"> con el n</w:t>
      </w:r>
      <w:r w:rsidR="00237E87">
        <w:rPr>
          <w:b w:val="0"/>
          <w:sz w:val="24"/>
          <w:highlight w:val="yellow"/>
          <w:lang w:val="es-ES"/>
        </w:rPr>
        <w:t>ú</w:t>
      </w:r>
      <w:r w:rsidR="008439B7">
        <w:rPr>
          <w:b w:val="0"/>
          <w:sz w:val="24"/>
          <w:highlight w:val="yellow"/>
          <w:lang w:val="es-ES"/>
        </w:rPr>
        <w:t>mero de filas y columnas adecuadas</w:t>
      </w:r>
      <w:r w:rsidR="00AA6ABB" w:rsidRPr="003C03E9">
        <w:rPr>
          <w:b w:val="0"/>
          <w:sz w:val="24"/>
          <w:highlight w:val="yellow"/>
          <w:lang w:val="es-ES"/>
        </w:rPr>
        <w:t xml:space="preserve">. </w:t>
      </w:r>
      <w:r w:rsidR="00BD57F5" w:rsidRPr="003C03E9">
        <w:rPr>
          <w:b w:val="0"/>
          <w:sz w:val="24"/>
          <w:highlight w:val="yellow"/>
          <w:lang w:val="es-ES"/>
        </w:rPr>
        <w:t>La leyenda de las tablas tiene</w:t>
      </w:r>
      <w:r w:rsidRPr="003C03E9">
        <w:rPr>
          <w:b w:val="0"/>
          <w:sz w:val="24"/>
          <w:highlight w:val="yellow"/>
          <w:lang w:val="es-ES"/>
        </w:rPr>
        <w:t xml:space="preserve"> el mismo formato del de las figuras, pero se ubica en la parte superior de la misma</w:t>
      </w:r>
      <w:r w:rsidR="00AA6ABB" w:rsidRPr="003C03E9">
        <w:rPr>
          <w:b w:val="0"/>
          <w:sz w:val="24"/>
          <w:highlight w:val="yellow"/>
          <w:lang w:val="es-ES"/>
        </w:rPr>
        <w:t xml:space="preserve"> (Ver el ejemplo en la Tabla 1.)</w:t>
      </w:r>
      <w:r w:rsidRPr="003C03E9">
        <w:rPr>
          <w:b w:val="0"/>
          <w:sz w:val="24"/>
          <w:highlight w:val="yellow"/>
          <w:lang w:val="es-ES"/>
        </w:rPr>
        <w:t>.</w:t>
      </w:r>
    </w:p>
    <w:p w14:paraId="616BD7C7" w14:textId="6211045A" w:rsid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41E0ECDA" w14:textId="50DDAAF3" w:rsidR="00DE464E" w:rsidRDefault="00DE464E" w:rsidP="00DE464E">
      <w:pPr>
        <w:pStyle w:val="Subsectionheading"/>
        <w:numPr>
          <w:ilvl w:val="0"/>
          <w:numId w:val="0"/>
        </w:numPr>
        <w:spacing w:line="360" w:lineRule="auto"/>
        <w:jc w:val="center"/>
        <w:rPr>
          <w:b w:val="0"/>
          <w:sz w:val="24"/>
          <w:lang w:val="es-ES"/>
        </w:rPr>
      </w:pPr>
      <w:r w:rsidRPr="00C55E68">
        <w:rPr>
          <w:noProof/>
          <w:lang w:val="es-CL" w:eastAsia="es-CL"/>
        </w:rPr>
        <w:drawing>
          <wp:inline distT="0" distB="0" distL="0" distR="0" wp14:anchorId="62F3FE79" wp14:editId="45764BC3">
            <wp:extent cx="3708400" cy="762000"/>
            <wp:effectExtent l="0" t="0" r="0" b="0"/>
            <wp:docPr id="2" name="Imagen 3" descr="Difrac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fracció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295E" w14:textId="77777777" w:rsidR="00DE464E" w:rsidRDefault="00DE464E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0141D7C5" w14:textId="6E6F3683" w:rsidR="007409BF" w:rsidRDefault="00714F5E" w:rsidP="007409BF">
      <w:pPr>
        <w:pStyle w:val="BodyofPaper"/>
        <w:spacing w:line="360" w:lineRule="auto"/>
        <w:jc w:val="center"/>
        <w:outlineLvl w:val="0"/>
        <w:rPr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A602A0" wp14:editId="4248659E">
                <wp:simplePos x="0" y="0"/>
                <wp:positionH relativeFrom="column">
                  <wp:posOffset>1143000</wp:posOffset>
                </wp:positionH>
                <wp:positionV relativeFrom="paragraph">
                  <wp:posOffset>70485</wp:posOffset>
                </wp:positionV>
                <wp:extent cx="3888740" cy="853440"/>
                <wp:effectExtent l="0" t="0" r="0" b="10160"/>
                <wp:wrapNone/>
                <wp:docPr id="5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874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94636C" w14:textId="75F4F165" w:rsidR="002F7FDA" w:rsidRDefault="002F7FDA" w:rsidP="00DE46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>
              <v:shape id="Text Box 193" style="position:absolute;left:0;text-align:left;margin-left:90pt;margin-top:5.55pt;width:306.2pt;height:67.2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" w14:anchorId="68A602A0">
                <v:textbox style="mso-fit-shape-to-text:t">
                  <w:txbxContent>
                    <w:p w:rsidR="002F7FDA" w:rsidP="00DE464E" w:rsidRDefault="002F7FDA" w14:paraId="0994636C" w14:textId="75F4F16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09BF">
        <w:rPr>
          <w:lang w:val="es-ES"/>
        </w:rPr>
        <w:t>,</w:t>
      </w:r>
    </w:p>
    <w:p w14:paraId="015D95FD" w14:textId="106FF695" w:rsidR="007409BF" w:rsidRDefault="004179FF" w:rsidP="007409BF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311FF6">
        <w:rPr>
          <w:highlight w:val="green"/>
          <w:lang w:val="es-ES"/>
        </w:rPr>
        <w:lastRenderedPageBreak/>
        <w:t>Figura 2</w:t>
      </w:r>
      <w:r w:rsidR="007409BF" w:rsidRPr="00311FF6">
        <w:rPr>
          <w:highlight w:val="green"/>
          <w:lang w:val="es-ES"/>
        </w:rPr>
        <w:t xml:space="preserve">. </w:t>
      </w:r>
      <w:r w:rsidR="00C943F8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C943F8" w:rsidRPr="00311FF6">
        <w:rPr>
          <w:highlight w:val="green"/>
          <w:lang w:val="es-ES"/>
        </w:rPr>
        <w:t xml:space="preserve"> descripción de la figura) </w:t>
      </w:r>
      <w:r w:rsidR="007409BF" w:rsidRPr="00311FF6">
        <w:rPr>
          <w:highlight w:val="green"/>
          <w:lang w:val="es-ES"/>
        </w:rPr>
        <w:t>Patrón de difracción de Fraunhoffer dado por una rendija doble usando la línea roja de un láser de He-Ne.</w:t>
      </w:r>
      <w:r w:rsidR="00BD57F5">
        <w:rPr>
          <w:highlight w:val="green"/>
          <w:lang w:val="es-ES"/>
        </w:rPr>
        <w:t xml:space="preserve"> </w:t>
      </w:r>
      <w:r w:rsidR="007409BF" w:rsidRPr="00311FF6">
        <w:rPr>
          <w:highlight w:val="green"/>
          <w:lang w:val="es-ES"/>
        </w:rPr>
        <w:t>(Use Times New Roman tamaño 10 para las leyendas de las figuras)  .</w:t>
      </w:r>
      <w:r w:rsidR="007409BF">
        <w:rPr>
          <w:noProof/>
          <w:lang w:val="es-ES"/>
        </w:rPr>
        <w:t xml:space="preserve"> </w:t>
      </w:r>
    </w:p>
    <w:p w14:paraId="7E4FABE0" w14:textId="77777777" w:rsidR="00FC106B" w:rsidRDefault="00FC106B" w:rsidP="00FC106B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</w:p>
    <w:p w14:paraId="7D2E7567" w14:textId="451D1517" w:rsidR="004179FF" w:rsidRDefault="00714F5E" w:rsidP="00DE464E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FAD49" wp14:editId="2018C247">
                <wp:simplePos x="0" y="0"/>
                <wp:positionH relativeFrom="column">
                  <wp:posOffset>1287145</wp:posOffset>
                </wp:positionH>
                <wp:positionV relativeFrom="paragraph">
                  <wp:posOffset>224790</wp:posOffset>
                </wp:positionV>
                <wp:extent cx="3288665" cy="2223770"/>
                <wp:effectExtent l="0" t="0" r="11430" b="10160"/>
                <wp:wrapNone/>
                <wp:docPr id="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22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4DC2E" w14:textId="728AF983" w:rsidR="002F7FDA" w:rsidRDefault="00714F5E" w:rsidP="004179FF">
                            <w:r w:rsidRPr="00C55E68"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777AD8A3" wp14:editId="03F53F53">
                                  <wp:extent cx="3107055" cy="2133600"/>
                                  <wp:effectExtent l="0" t="0" r="0" b="0"/>
                                  <wp:docPr id="1" name="Imagen 4" descr="Efecto fotoeléctrico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 descr="Efecto fotoeléctrico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7055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pic="http://schemas.openxmlformats.org/drawingml/2006/picture" xmlns:a14="http://schemas.microsoft.com/office/drawing/2010/main" xmlns:a="http://schemas.openxmlformats.org/drawingml/2006/main">
            <w:pict>
              <v:shape id="Text Box 194" style="position:absolute;margin-left:101.35pt;margin-top:17.7pt;width:258.95pt;height:175.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" w14:anchorId="43BFAD49">
                <v:textbox style="mso-fit-shape-to-text:t">
                  <w:txbxContent>
                    <w:p w:rsidR="002F7FDA" w:rsidP="004179FF" w:rsidRDefault="00714F5E" w14:paraId="2C74DC2E" w14:textId="728AF983">
                      <w:r w:rsidRPr="00C55E68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77AD8A3" wp14:editId="03F53F53">
                            <wp:extent cx="3107055" cy="2133600"/>
                            <wp:effectExtent l="0" t="0" r="0" b="0"/>
                            <wp:docPr id="1" name="Imagen 4" descr="Efecto fotoeléctrico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 descr="Efecto fotoeléctrico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7055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BEFDE8" w14:textId="77777777" w:rsidR="00DE464E" w:rsidRDefault="00DE464E" w:rsidP="00DE464E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</w:p>
    <w:p w14:paraId="7A5AE36E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0BD3EC46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5C1BEFE7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36CF4CC8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49C162A8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1AF2A43F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6993B6DD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62DB1C0B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0ACFB115" w14:textId="583E34A5" w:rsidR="004179FF" w:rsidRDefault="004179FF" w:rsidP="004179FF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311FF6">
        <w:rPr>
          <w:highlight w:val="green"/>
          <w:lang w:val="es-ES"/>
        </w:rPr>
        <w:t xml:space="preserve">Figura 3. </w:t>
      </w:r>
      <w:r w:rsidR="00C943F8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C943F8" w:rsidRPr="00311FF6">
        <w:rPr>
          <w:highlight w:val="green"/>
          <w:lang w:val="es-ES"/>
        </w:rPr>
        <w:t xml:space="preserve"> descripción de la figura) </w:t>
      </w:r>
      <w:r w:rsidRPr="00311FF6">
        <w:rPr>
          <w:highlight w:val="green"/>
          <w:lang w:val="es-ES"/>
        </w:rPr>
        <w:t xml:space="preserve">Voltaje de frenado como función de la frecuencia de la radiación para un experimento de emisión </w:t>
      </w:r>
      <w:r w:rsidR="00BC4793" w:rsidRPr="00311FF6">
        <w:rPr>
          <w:highlight w:val="green"/>
          <w:lang w:val="es-ES"/>
        </w:rPr>
        <w:t>de fotoelectrones</w:t>
      </w:r>
      <w:r w:rsidRPr="00311FF6">
        <w:rPr>
          <w:highlight w:val="green"/>
          <w:lang w:val="es-ES"/>
        </w:rPr>
        <w:t>. (Us</w:t>
      </w:r>
      <w:r w:rsidR="00DE464E">
        <w:rPr>
          <w:highlight w:val="green"/>
          <w:lang w:val="es-ES"/>
        </w:rPr>
        <w:t>a</w:t>
      </w:r>
      <w:r w:rsidRPr="00311FF6">
        <w:rPr>
          <w:highlight w:val="green"/>
          <w:lang w:val="es-ES"/>
        </w:rPr>
        <w:t xml:space="preserve"> Times New Roman tamaño 10 par</w:t>
      </w:r>
      <w:r w:rsidR="00BC4793" w:rsidRPr="00311FF6">
        <w:rPr>
          <w:highlight w:val="green"/>
          <w:lang w:val="es-ES"/>
        </w:rPr>
        <w:t>a las leyendas de las figuras</w:t>
      </w:r>
      <w:r w:rsidR="00BD57F5" w:rsidRPr="00311FF6">
        <w:rPr>
          <w:highlight w:val="green"/>
          <w:lang w:val="es-ES"/>
        </w:rPr>
        <w:t>).</w:t>
      </w:r>
      <w:r>
        <w:rPr>
          <w:noProof/>
          <w:lang w:val="es-ES"/>
        </w:rPr>
        <w:t xml:space="preserve"> </w:t>
      </w:r>
    </w:p>
    <w:p w14:paraId="5CC9395C" w14:textId="77777777" w:rsidR="00CE36DC" w:rsidRDefault="00CE36DC" w:rsidP="004179FF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2EAA6A3F" w14:textId="77777777" w:rsidR="004179FF" w:rsidRDefault="004179FF" w:rsidP="004179FF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4. ANÁLISIS DE RESULTADOS Y DISCUSIÓN</w:t>
      </w:r>
    </w:p>
    <w:p w14:paraId="5ABAB4F9" w14:textId="22CB2933" w:rsidR="000B5DE6" w:rsidRDefault="00602AF5">
      <w:pPr>
        <w:pStyle w:val="BodyofPaper"/>
        <w:spacing w:line="360" w:lineRule="auto"/>
        <w:rPr>
          <w:sz w:val="24"/>
          <w:lang w:val="es-ES"/>
        </w:rPr>
      </w:pPr>
      <w:r w:rsidRPr="005D3093">
        <w:rPr>
          <w:sz w:val="24"/>
          <w:highlight w:val="yellow"/>
          <w:lang w:val="es-ES"/>
        </w:rPr>
        <w:t xml:space="preserve">El formato de esta sección es </w:t>
      </w:r>
      <w:r w:rsidR="009822A5" w:rsidRPr="005D3093">
        <w:rPr>
          <w:sz w:val="24"/>
          <w:highlight w:val="yellow"/>
          <w:lang w:val="es-ES"/>
        </w:rPr>
        <w:t>idéntico</w:t>
      </w:r>
      <w:r w:rsidR="00B14801" w:rsidRPr="005D3093">
        <w:rPr>
          <w:sz w:val="24"/>
          <w:highlight w:val="yellow"/>
          <w:lang w:val="es-ES"/>
        </w:rPr>
        <w:t xml:space="preserve"> al de la sección 1</w:t>
      </w:r>
      <w:r w:rsidRPr="005D3093">
        <w:rPr>
          <w:sz w:val="24"/>
          <w:highlight w:val="yellow"/>
          <w:lang w:val="es-ES"/>
        </w:rPr>
        <w:t xml:space="preserve">. Aquí el autor debe presentar una </w:t>
      </w:r>
      <w:r w:rsidR="009822A5" w:rsidRPr="005D3093">
        <w:rPr>
          <w:sz w:val="24"/>
          <w:highlight w:val="yellow"/>
          <w:lang w:val="es-ES"/>
        </w:rPr>
        <w:t xml:space="preserve">completa </w:t>
      </w:r>
      <w:r w:rsidRPr="005D3093">
        <w:rPr>
          <w:sz w:val="24"/>
          <w:highlight w:val="yellow"/>
          <w:lang w:val="es-ES"/>
        </w:rPr>
        <w:t xml:space="preserve">discusión de los resultados obtenidos en relación con los objetivos propuestos y el método experimental utilizado. </w:t>
      </w:r>
      <w:r w:rsidR="00CE36DC" w:rsidRPr="005D3093">
        <w:rPr>
          <w:sz w:val="24"/>
          <w:highlight w:val="yellow"/>
          <w:lang w:val="es-ES"/>
        </w:rPr>
        <w:t xml:space="preserve">También se debe incluir la discusión e interpretación de las graficas experimentales cuando estas existan. </w:t>
      </w:r>
      <w:r w:rsidRPr="005D3093">
        <w:rPr>
          <w:sz w:val="24"/>
          <w:highlight w:val="yellow"/>
          <w:lang w:val="es-ES"/>
        </w:rPr>
        <w:t>Una interpretación física exhaustiva de los resultados obtenidos es necesaria</w:t>
      </w:r>
      <w:r w:rsidR="00BD57F5">
        <w:rPr>
          <w:sz w:val="24"/>
          <w:highlight w:val="yellow"/>
          <w:lang w:val="es-ES"/>
        </w:rPr>
        <w:t>,</w:t>
      </w:r>
      <w:r w:rsidR="009822A5" w:rsidRPr="005D3093">
        <w:rPr>
          <w:sz w:val="24"/>
          <w:highlight w:val="yellow"/>
          <w:lang w:val="es-ES"/>
        </w:rPr>
        <w:t xml:space="preserve"> así como </w:t>
      </w:r>
      <w:r w:rsidR="001E5B32" w:rsidRPr="005D3093">
        <w:rPr>
          <w:sz w:val="24"/>
          <w:highlight w:val="yellow"/>
          <w:lang w:val="es-ES"/>
        </w:rPr>
        <w:t>los</w:t>
      </w:r>
      <w:r w:rsidR="009822A5" w:rsidRPr="005D3093">
        <w:rPr>
          <w:sz w:val="24"/>
          <w:highlight w:val="yellow"/>
          <w:lang w:val="es-ES"/>
        </w:rPr>
        <w:t xml:space="preserve"> cálculos de lo</w:t>
      </w:r>
      <w:r w:rsidR="001E5B32" w:rsidRPr="005D3093">
        <w:rPr>
          <w:sz w:val="24"/>
          <w:highlight w:val="yellow"/>
          <w:lang w:val="es-ES"/>
        </w:rPr>
        <w:t>s</w:t>
      </w:r>
      <w:r w:rsidR="009822A5" w:rsidRPr="005D3093">
        <w:rPr>
          <w:sz w:val="24"/>
          <w:highlight w:val="yellow"/>
          <w:lang w:val="es-ES"/>
        </w:rPr>
        <w:t xml:space="preserve"> errores absolutos y porcentuales</w:t>
      </w:r>
      <w:r w:rsidRPr="005D3093">
        <w:rPr>
          <w:sz w:val="24"/>
          <w:highlight w:val="yellow"/>
          <w:lang w:val="es-ES"/>
        </w:rPr>
        <w:t xml:space="preserve"> </w:t>
      </w:r>
      <w:r w:rsidR="009822A5" w:rsidRPr="005D3093">
        <w:rPr>
          <w:sz w:val="24"/>
          <w:highlight w:val="yellow"/>
          <w:lang w:val="es-ES"/>
        </w:rPr>
        <w:t xml:space="preserve">y su </w:t>
      </w:r>
      <w:r w:rsidR="00AA6ABB" w:rsidRPr="005D3093">
        <w:rPr>
          <w:sz w:val="24"/>
          <w:highlight w:val="yellow"/>
          <w:lang w:val="es-ES"/>
        </w:rPr>
        <w:t>respectiva discusión y análisis</w:t>
      </w:r>
      <w:r w:rsidR="009822A5" w:rsidRPr="005D3093">
        <w:rPr>
          <w:sz w:val="24"/>
          <w:highlight w:val="yellow"/>
          <w:lang w:val="es-ES"/>
        </w:rPr>
        <w:t>.</w:t>
      </w:r>
      <w:r w:rsidR="001E5B32">
        <w:rPr>
          <w:sz w:val="24"/>
          <w:lang w:val="es-ES"/>
        </w:rPr>
        <w:t xml:space="preserve"> </w:t>
      </w:r>
    </w:p>
    <w:p w14:paraId="47BD963D" w14:textId="7F3EB537" w:rsidR="004179FF" w:rsidRDefault="004179FF">
      <w:pPr>
        <w:pStyle w:val="BodyofPaper"/>
        <w:spacing w:line="360" w:lineRule="auto"/>
        <w:rPr>
          <w:sz w:val="24"/>
          <w:lang w:val="es-ES"/>
        </w:rPr>
      </w:pPr>
    </w:p>
    <w:p w14:paraId="23BAF66B" w14:textId="568C2F07" w:rsidR="00DE464E" w:rsidRDefault="00DE464E">
      <w:pPr>
        <w:pStyle w:val="BodyofPaper"/>
        <w:spacing w:line="360" w:lineRule="auto"/>
        <w:rPr>
          <w:sz w:val="24"/>
          <w:lang w:val="es-ES"/>
        </w:rPr>
      </w:pPr>
    </w:p>
    <w:p w14:paraId="5AF4F64F" w14:textId="77777777" w:rsidR="00DE464E" w:rsidRDefault="00DE464E">
      <w:pPr>
        <w:pStyle w:val="BodyofPaper"/>
        <w:spacing w:line="360" w:lineRule="auto"/>
        <w:rPr>
          <w:sz w:val="24"/>
          <w:lang w:val="es-ES"/>
        </w:rPr>
      </w:pPr>
    </w:p>
    <w:p w14:paraId="4F397D92" w14:textId="77777777" w:rsidR="000B5DE6" w:rsidRDefault="002E2060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5</w:t>
      </w:r>
      <w:r w:rsidR="000B5DE6">
        <w:rPr>
          <w:sz w:val="24"/>
          <w:lang w:val="es-ES"/>
        </w:rPr>
        <w:t>. CONCLUSIONES</w:t>
      </w:r>
    </w:p>
    <w:p w14:paraId="6B933AF4" w14:textId="6BD8A776" w:rsidR="000B5DE6" w:rsidRDefault="009822A5">
      <w:pPr>
        <w:pStyle w:val="BodyofPaper"/>
        <w:spacing w:line="360" w:lineRule="auto"/>
        <w:rPr>
          <w:sz w:val="24"/>
          <w:lang w:val="es-ES"/>
        </w:rPr>
      </w:pPr>
      <w:r w:rsidRPr="005D3093">
        <w:rPr>
          <w:sz w:val="24"/>
          <w:highlight w:val="yellow"/>
          <w:lang w:val="es-ES"/>
        </w:rPr>
        <w:t>El formato de esta secció</w:t>
      </w:r>
      <w:r w:rsidR="00B14801" w:rsidRPr="005D3093">
        <w:rPr>
          <w:sz w:val="24"/>
          <w:highlight w:val="yellow"/>
          <w:lang w:val="es-ES"/>
        </w:rPr>
        <w:t>n es idéntico al de la sección 1</w:t>
      </w:r>
      <w:r w:rsidRPr="005D3093">
        <w:rPr>
          <w:sz w:val="24"/>
          <w:highlight w:val="yellow"/>
          <w:lang w:val="es-ES"/>
        </w:rPr>
        <w:t xml:space="preserve">. </w:t>
      </w:r>
      <w:r w:rsidR="000B5DE6" w:rsidRPr="005D3093">
        <w:rPr>
          <w:sz w:val="24"/>
          <w:highlight w:val="yellow"/>
          <w:lang w:val="es-ES"/>
        </w:rPr>
        <w:t xml:space="preserve">La sección de </w:t>
      </w:r>
      <w:r w:rsidR="000B5DE6" w:rsidRPr="005D3093">
        <w:rPr>
          <w:b/>
          <w:sz w:val="24"/>
          <w:highlight w:val="yellow"/>
          <w:lang w:val="es-ES"/>
        </w:rPr>
        <w:t>CONCLUSIONES</w:t>
      </w:r>
      <w:r w:rsidR="000B5DE6" w:rsidRPr="005D3093">
        <w:rPr>
          <w:sz w:val="24"/>
          <w:highlight w:val="yellow"/>
          <w:lang w:val="es-ES"/>
        </w:rPr>
        <w:t xml:space="preserve"> es obligatoria. En esta sección deben resaltarse brevemente los aspectos más importantes tenidos en cuenta en el trabajo</w:t>
      </w:r>
      <w:r w:rsidR="00DC0F7C" w:rsidRPr="005D3093">
        <w:rPr>
          <w:sz w:val="24"/>
          <w:highlight w:val="yellow"/>
          <w:lang w:val="es-ES"/>
        </w:rPr>
        <w:t xml:space="preserve"> y que fueron contemplados</w:t>
      </w:r>
      <w:r w:rsidR="000B5DE6" w:rsidRPr="005D3093">
        <w:rPr>
          <w:sz w:val="24"/>
          <w:highlight w:val="yellow"/>
          <w:lang w:val="es-ES"/>
        </w:rPr>
        <w:t xml:space="preserve"> </w:t>
      </w:r>
      <w:r w:rsidR="00DC0F7C" w:rsidRPr="005D3093">
        <w:rPr>
          <w:sz w:val="24"/>
          <w:highlight w:val="yellow"/>
          <w:lang w:val="es-ES"/>
        </w:rPr>
        <w:t>en el resumen</w:t>
      </w:r>
      <w:r w:rsidR="000B5DE6" w:rsidRPr="005D3093">
        <w:rPr>
          <w:sz w:val="24"/>
          <w:highlight w:val="yellow"/>
          <w:lang w:val="es-ES"/>
        </w:rPr>
        <w:t xml:space="preserve">. Debe ser redactada como cualquier otra sección del artículo, sin embargo, no debe incluir figuras, ecuaciones o tablas. </w:t>
      </w:r>
      <w:r w:rsidRPr="005D3093">
        <w:rPr>
          <w:sz w:val="24"/>
          <w:highlight w:val="yellow"/>
          <w:lang w:val="es-ES"/>
        </w:rPr>
        <w:t xml:space="preserve"> Recuerd</w:t>
      </w:r>
      <w:r w:rsidR="00DE464E">
        <w:rPr>
          <w:sz w:val="24"/>
          <w:highlight w:val="yellow"/>
          <w:lang w:val="es-ES"/>
        </w:rPr>
        <w:t>a</w:t>
      </w:r>
      <w:r w:rsidRPr="005D3093">
        <w:rPr>
          <w:sz w:val="24"/>
          <w:highlight w:val="yellow"/>
          <w:lang w:val="es-ES"/>
        </w:rPr>
        <w:t xml:space="preserve"> que una conclusión debe ser una frase que exprese una enseñanza extraída de la realización del trabajo y bajo ninguna circunstancia puede ser un párrafo </w:t>
      </w:r>
      <w:r w:rsidR="00BD57F5" w:rsidRPr="005D3093">
        <w:rPr>
          <w:sz w:val="24"/>
          <w:highlight w:val="yellow"/>
          <w:lang w:val="es-ES"/>
        </w:rPr>
        <w:t>copiado textualmente</w:t>
      </w:r>
      <w:r w:rsidRPr="005D3093">
        <w:rPr>
          <w:sz w:val="24"/>
          <w:highlight w:val="yellow"/>
          <w:lang w:val="es-ES"/>
        </w:rPr>
        <w:t xml:space="preserve"> de un libro u otra fuente bibliográfica.</w:t>
      </w:r>
      <w:r>
        <w:rPr>
          <w:sz w:val="24"/>
          <w:lang w:val="es-ES"/>
        </w:rPr>
        <w:t xml:space="preserve"> </w:t>
      </w:r>
    </w:p>
    <w:p w14:paraId="719D4DB4" w14:textId="3ABAEBB3" w:rsidR="003322AC" w:rsidRDefault="003322AC">
      <w:pPr>
        <w:pStyle w:val="BodyofPaper"/>
        <w:spacing w:line="360" w:lineRule="auto"/>
        <w:rPr>
          <w:sz w:val="24"/>
          <w:lang w:val="es-ES"/>
        </w:rPr>
      </w:pPr>
    </w:p>
    <w:p w14:paraId="2FF10EDD" w14:textId="77777777" w:rsidR="003322AC" w:rsidRDefault="003322AC">
      <w:pPr>
        <w:pStyle w:val="BodyofPaper"/>
        <w:spacing w:line="360" w:lineRule="auto"/>
        <w:rPr>
          <w:sz w:val="24"/>
          <w:lang w:val="es-ES"/>
        </w:rPr>
      </w:pPr>
    </w:p>
    <w:p w14:paraId="019411D3" w14:textId="77777777" w:rsidR="000B5DE6" w:rsidRDefault="000B5DE6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sz w:val="24"/>
          <w:lang w:val="es-ES"/>
        </w:rPr>
        <w:t>AGRADECIMIENTOS</w:t>
      </w:r>
    </w:p>
    <w:p w14:paraId="287C87F9" w14:textId="78AFBD40" w:rsidR="000B5DE6" w:rsidRDefault="000B5DE6">
      <w:pPr>
        <w:pStyle w:val="BodyofPaper"/>
        <w:spacing w:line="360" w:lineRule="auto"/>
        <w:rPr>
          <w:sz w:val="24"/>
          <w:lang w:val="es-ES"/>
        </w:rPr>
      </w:pPr>
      <w:r w:rsidRPr="005D3093">
        <w:rPr>
          <w:sz w:val="24"/>
          <w:highlight w:val="yellow"/>
          <w:lang w:val="es-ES"/>
        </w:rPr>
        <w:t xml:space="preserve">Esta sección NO es obligatoria y NO debe ser numerada. El título </w:t>
      </w:r>
      <w:r w:rsidRPr="005D3093">
        <w:rPr>
          <w:b/>
          <w:sz w:val="24"/>
          <w:highlight w:val="yellow"/>
          <w:lang w:val="es-ES"/>
        </w:rPr>
        <w:t xml:space="preserve">AGRADECIMIENTOS </w:t>
      </w:r>
      <w:r w:rsidRPr="005D3093">
        <w:rPr>
          <w:sz w:val="24"/>
          <w:highlight w:val="yellow"/>
          <w:lang w:val="es-ES"/>
        </w:rPr>
        <w:t>debe ser justificado</w:t>
      </w:r>
      <w:r w:rsidRPr="005D3093">
        <w:rPr>
          <w:b/>
          <w:sz w:val="24"/>
          <w:highlight w:val="yellow"/>
          <w:lang w:val="es-ES"/>
        </w:rPr>
        <w:t xml:space="preserve"> </w:t>
      </w:r>
      <w:r w:rsidRPr="005D3093">
        <w:rPr>
          <w:sz w:val="24"/>
          <w:highlight w:val="yellow"/>
          <w:lang w:val="es-ES"/>
        </w:rPr>
        <w:t>al margen izquierdo. NO debe colocarse centrado. En ella se incluyen los agradecimientos a personas o instituciones que el autor considere.</w:t>
      </w:r>
      <w:r w:rsidR="00527354">
        <w:rPr>
          <w:sz w:val="24"/>
          <w:lang w:val="es-ES"/>
        </w:rPr>
        <w:t xml:space="preserve"> </w:t>
      </w:r>
      <w:r w:rsidR="00527354" w:rsidRPr="00527354">
        <w:rPr>
          <w:sz w:val="24"/>
          <w:highlight w:val="green"/>
          <w:lang w:val="es-ES"/>
        </w:rPr>
        <w:t>Si no coloca</w:t>
      </w:r>
      <w:r w:rsidR="00DE464E">
        <w:rPr>
          <w:sz w:val="24"/>
          <w:highlight w:val="green"/>
          <w:lang w:val="es-ES"/>
        </w:rPr>
        <w:t>s</w:t>
      </w:r>
      <w:r w:rsidR="00527354" w:rsidRPr="00527354">
        <w:rPr>
          <w:sz w:val="24"/>
          <w:highlight w:val="green"/>
          <w:lang w:val="es-ES"/>
        </w:rPr>
        <w:t xml:space="preserve"> agradecimientos puede</w:t>
      </w:r>
      <w:r w:rsidR="00DE464E">
        <w:rPr>
          <w:sz w:val="24"/>
          <w:highlight w:val="green"/>
          <w:lang w:val="es-ES"/>
        </w:rPr>
        <w:t>s</w:t>
      </w:r>
      <w:r w:rsidR="00527354" w:rsidRPr="00527354">
        <w:rPr>
          <w:sz w:val="24"/>
          <w:highlight w:val="green"/>
          <w:lang w:val="es-ES"/>
        </w:rPr>
        <w:t xml:space="preserve"> borrarla</w:t>
      </w:r>
      <w:r w:rsidR="003024FC">
        <w:rPr>
          <w:sz w:val="24"/>
          <w:lang w:val="es-ES"/>
        </w:rPr>
        <w:t>.</w:t>
      </w:r>
    </w:p>
    <w:p w14:paraId="4C791767" w14:textId="77777777" w:rsidR="000B5DE6" w:rsidRDefault="000B5DE6">
      <w:pPr>
        <w:pStyle w:val="BodyofPaper"/>
        <w:spacing w:line="360" w:lineRule="auto"/>
        <w:rPr>
          <w:sz w:val="24"/>
          <w:lang w:val="es-ES"/>
        </w:rPr>
      </w:pPr>
    </w:p>
    <w:p w14:paraId="5C839562" w14:textId="77777777" w:rsidR="000B5DE6" w:rsidRDefault="000B5DE6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sz w:val="24"/>
          <w:lang w:val="es-ES"/>
        </w:rPr>
        <w:t>REFERENCIAS</w:t>
      </w:r>
    </w:p>
    <w:p w14:paraId="3F06B35C" w14:textId="283C2AAB" w:rsidR="000B5DE6" w:rsidRDefault="000B5DE6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szCs w:val="24"/>
          <w:lang w:val="es-ES"/>
        </w:rPr>
      </w:pPr>
      <w:r w:rsidRPr="005D3093">
        <w:rPr>
          <w:b w:val="0"/>
          <w:sz w:val="24"/>
          <w:szCs w:val="24"/>
          <w:highlight w:val="yellow"/>
          <w:lang w:val="es-ES"/>
        </w:rPr>
        <w:t>Esta sección ES obligatoria y NO debe ser numerada. El título</w:t>
      </w:r>
      <w:r w:rsidRPr="005D3093">
        <w:rPr>
          <w:sz w:val="24"/>
          <w:szCs w:val="24"/>
          <w:highlight w:val="yellow"/>
          <w:lang w:val="es-ES"/>
        </w:rPr>
        <w:t xml:space="preserve"> REFERENCIAS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debe ser justificado al margen</w:t>
      </w:r>
      <w:r w:rsidRPr="005D3093">
        <w:rPr>
          <w:b w:val="0"/>
          <w:bCs/>
          <w:sz w:val="24"/>
          <w:szCs w:val="24"/>
          <w:highlight w:val="yellow"/>
          <w:lang w:val="es-ES"/>
        </w:rPr>
        <w:t xml:space="preserve"> </w:t>
      </w:r>
      <w:r w:rsidRPr="005D3093">
        <w:rPr>
          <w:b w:val="0"/>
          <w:bCs/>
          <w:sz w:val="24"/>
          <w:highlight w:val="yellow"/>
          <w:lang w:val="es-ES"/>
        </w:rPr>
        <w:t>izquierdo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. </w:t>
      </w:r>
      <w:r w:rsidRPr="005D3093">
        <w:rPr>
          <w:b w:val="0"/>
          <w:sz w:val="24"/>
          <w:highlight w:val="yellow"/>
          <w:lang w:val="es-ES"/>
        </w:rPr>
        <w:t>NO debe colocarse centrado.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En ella deben incluirse absolutamente todas las referencias incluidas en el texto. NO puede incluirse una referencia en el texto que no aparezca en la sección </w:t>
      </w:r>
      <w:r w:rsidRPr="005D3093">
        <w:rPr>
          <w:sz w:val="24"/>
          <w:szCs w:val="24"/>
          <w:highlight w:val="yellow"/>
          <w:lang w:val="es-ES"/>
        </w:rPr>
        <w:t>REFERENCIAS</w:t>
      </w:r>
      <w:r w:rsidRPr="005D3093">
        <w:rPr>
          <w:b w:val="0"/>
          <w:sz w:val="24"/>
          <w:szCs w:val="24"/>
          <w:highlight w:val="yellow"/>
          <w:lang w:val="es-ES"/>
        </w:rPr>
        <w:t>. Igualmente</w:t>
      </w:r>
      <w:r w:rsidR="00BD57F5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NO deben aparecer referencias que no se incluyan en el texto. EVITE colocar referencias de páginas Web y</w:t>
      </w:r>
      <w:r w:rsidR="00DE464E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por el contrario</w:t>
      </w:r>
      <w:r w:rsidR="00DE464E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utili</w:t>
      </w:r>
      <w:r w:rsidR="00DE464E">
        <w:rPr>
          <w:b w:val="0"/>
          <w:sz w:val="24"/>
          <w:szCs w:val="24"/>
          <w:highlight w:val="yellow"/>
          <w:lang w:val="es-ES"/>
        </w:rPr>
        <w:t>za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referencias de revistas o textos. La siguiente es una muestra de cómo reportar las referencias</w:t>
      </w:r>
      <w:r w:rsidR="009822A5" w:rsidRPr="005D3093">
        <w:rPr>
          <w:b w:val="0"/>
          <w:sz w:val="24"/>
          <w:szCs w:val="24"/>
          <w:highlight w:val="yellow"/>
          <w:lang w:val="es-ES"/>
        </w:rPr>
        <w:t xml:space="preserve"> para un artículo</w:t>
      </w:r>
      <w:r w:rsidRPr="005D3093">
        <w:rPr>
          <w:b w:val="0"/>
          <w:sz w:val="24"/>
          <w:szCs w:val="24"/>
          <w:highlight w:val="yellow"/>
          <w:lang w:val="es-ES"/>
        </w:rPr>
        <w:t>:</w:t>
      </w:r>
    </w:p>
    <w:p w14:paraId="7F1B9354" w14:textId="77777777" w:rsidR="00BC4793" w:rsidRDefault="00BC4793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szCs w:val="24"/>
          <w:lang w:val="es-ES"/>
        </w:rPr>
      </w:pPr>
    </w:p>
    <w:p w14:paraId="5FF00595" w14:textId="77777777" w:rsidR="000B5DE6" w:rsidRPr="00BC1296" w:rsidRDefault="000B5DE6">
      <w:pPr>
        <w:tabs>
          <w:tab w:val="num" w:pos="450"/>
        </w:tabs>
        <w:spacing w:line="360" w:lineRule="auto"/>
        <w:jc w:val="both"/>
        <w:rPr>
          <w:highlight w:val="green"/>
          <w:lang w:val="es-ES"/>
        </w:rPr>
      </w:pPr>
      <w:r w:rsidRPr="00BC1296">
        <w:rPr>
          <w:highlight w:val="green"/>
        </w:rPr>
        <w:t xml:space="preserve">[1]. </w:t>
      </w:r>
      <w:r w:rsidRPr="00BC1296">
        <w:rPr>
          <w:rStyle w:val="Refdenotaalpie"/>
          <w:highlight w:val="green"/>
          <w:vertAlign w:val="baseline"/>
        </w:rPr>
        <w:t>N. J. Ramírez,</w:t>
      </w:r>
      <w:r w:rsidRPr="00BC1296">
        <w:rPr>
          <w:rStyle w:val="Refdenotaalpie"/>
          <w:highlight w:val="green"/>
        </w:rPr>
        <w:t xml:space="preserve"> </w:t>
      </w:r>
      <w:r w:rsidRPr="00BC1296">
        <w:rPr>
          <w:highlight w:val="green"/>
        </w:rPr>
        <w:t xml:space="preserve">Appl. Phys. </w:t>
      </w:r>
      <w:r w:rsidRPr="00BC1296">
        <w:rPr>
          <w:highlight w:val="green"/>
          <w:lang w:val="es-ES"/>
        </w:rPr>
        <w:t xml:space="preserve">Lett., </w:t>
      </w:r>
      <w:r w:rsidRPr="00BC1296">
        <w:rPr>
          <w:rStyle w:val="Refdenotaalpie"/>
          <w:b/>
          <w:bCs/>
          <w:highlight w:val="green"/>
          <w:vertAlign w:val="baseline"/>
          <w:lang w:val="es-ES"/>
        </w:rPr>
        <w:t>17</w:t>
      </w:r>
      <w:r w:rsidRPr="00BC1296">
        <w:rPr>
          <w:rStyle w:val="Refdenotaalpie"/>
          <w:highlight w:val="green"/>
          <w:vertAlign w:val="baseline"/>
          <w:lang w:val="es-ES"/>
        </w:rPr>
        <w:t>,</w:t>
      </w:r>
      <w:r w:rsidRPr="00BC1296">
        <w:rPr>
          <w:rStyle w:val="Refdenotaalpie"/>
          <w:highlight w:val="green"/>
          <w:lang w:val="es-ES"/>
        </w:rPr>
        <w:t xml:space="preserve"> </w:t>
      </w:r>
      <w:r w:rsidRPr="00BC1296">
        <w:rPr>
          <w:highlight w:val="green"/>
          <w:lang w:val="es-ES"/>
        </w:rPr>
        <w:t xml:space="preserve">pp. </w:t>
      </w:r>
      <w:r w:rsidRPr="00BC1296">
        <w:rPr>
          <w:rStyle w:val="Refdenotaalpie"/>
          <w:highlight w:val="green"/>
          <w:vertAlign w:val="baseline"/>
          <w:lang w:val="es-ES"/>
        </w:rPr>
        <w:t>357</w:t>
      </w:r>
      <w:r w:rsidRPr="00BC1296">
        <w:rPr>
          <w:highlight w:val="green"/>
          <w:lang w:val="es-ES"/>
        </w:rPr>
        <w:t>-423,</w:t>
      </w:r>
      <w:r w:rsidRPr="00BC1296">
        <w:rPr>
          <w:rStyle w:val="Refdenotaalpie"/>
          <w:highlight w:val="green"/>
          <w:lang w:val="es-ES"/>
        </w:rPr>
        <w:t xml:space="preserve"> </w:t>
      </w:r>
      <w:r w:rsidRPr="00BC1296">
        <w:rPr>
          <w:rStyle w:val="Refdenotaalpie"/>
          <w:highlight w:val="green"/>
          <w:vertAlign w:val="baseline"/>
          <w:lang w:val="es-ES"/>
        </w:rPr>
        <w:t>1987</w:t>
      </w:r>
      <w:r w:rsidRPr="00BC1296">
        <w:rPr>
          <w:highlight w:val="green"/>
          <w:lang w:val="es-ES"/>
        </w:rPr>
        <w:t>.</w:t>
      </w:r>
    </w:p>
    <w:p w14:paraId="16131FF0" w14:textId="77777777" w:rsidR="009822A5" w:rsidRPr="00BC1296" w:rsidRDefault="009822A5">
      <w:pPr>
        <w:tabs>
          <w:tab w:val="num" w:pos="450"/>
        </w:tabs>
        <w:spacing w:line="360" w:lineRule="auto"/>
        <w:jc w:val="both"/>
        <w:rPr>
          <w:highlight w:val="green"/>
          <w:lang w:val="es-ES"/>
        </w:rPr>
      </w:pPr>
      <w:r w:rsidRPr="00BC1296">
        <w:rPr>
          <w:highlight w:val="green"/>
          <w:lang w:val="es-ES"/>
        </w:rPr>
        <w:t>Para un libro la forma es:</w:t>
      </w:r>
    </w:p>
    <w:p w14:paraId="4D09D57C" w14:textId="4E0655FB" w:rsidR="000B5DE6" w:rsidRDefault="009822A5">
      <w:pPr>
        <w:tabs>
          <w:tab w:val="num" w:pos="450"/>
        </w:tabs>
        <w:spacing w:line="360" w:lineRule="auto"/>
        <w:jc w:val="both"/>
        <w:rPr>
          <w:lang w:val="es-ES"/>
        </w:rPr>
      </w:pPr>
      <w:r w:rsidRPr="00BC1296">
        <w:rPr>
          <w:highlight w:val="green"/>
          <w:lang w:val="es-ES"/>
        </w:rPr>
        <w:t xml:space="preserve">[2]. </w:t>
      </w:r>
      <w:r w:rsidR="005C3872" w:rsidRPr="00BC1296">
        <w:rPr>
          <w:highlight w:val="green"/>
          <w:lang w:val="es-ES"/>
        </w:rPr>
        <w:t>CASTILLO, José María. Dinámica de fluidos. Barcelona: McGraw Hill, 2005. 445 p.</w:t>
      </w:r>
    </w:p>
    <w:p w14:paraId="6D20BF4D" w14:textId="77777777" w:rsidR="00DE464E" w:rsidRDefault="00DE464E" w:rsidP="00D063AA">
      <w:pPr>
        <w:tabs>
          <w:tab w:val="num" w:pos="450"/>
        </w:tabs>
        <w:spacing w:line="360" w:lineRule="auto"/>
        <w:jc w:val="center"/>
        <w:rPr>
          <w:b/>
          <w:lang w:val="es-ES"/>
        </w:rPr>
      </w:pPr>
    </w:p>
    <w:p w14:paraId="0D4FCFBD" w14:textId="388C8365" w:rsidR="000B5DE6" w:rsidRDefault="000B5DE6" w:rsidP="00D063AA">
      <w:pPr>
        <w:tabs>
          <w:tab w:val="num" w:pos="450"/>
        </w:tabs>
        <w:spacing w:line="360" w:lineRule="auto"/>
        <w:jc w:val="center"/>
        <w:rPr>
          <w:rStyle w:val="Refdenotaalpie"/>
          <w:b/>
          <w:lang w:val="es-ES"/>
        </w:rPr>
      </w:pPr>
      <w:r>
        <w:rPr>
          <w:b/>
          <w:lang w:val="es-ES"/>
        </w:rPr>
        <w:t>RECUERD</w:t>
      </w:r>
      <w:r w:rsidR="00DE464E">
        <w:rPr>
          <w:b/>
          <w:lang w:val="es-ES"/>
        </w:rPr>
        <w:t>A</w:t>
      </w:r>
      <w:r>
        <w:rPr>
          <w:b/>
          <w:lang w:val="es-ES"/>
        </w:rPr>
        <w:t xml:space="preserve"> QUE EL ARTÍC</w:t>
      </w:r>
      <w:r w:rsidR="00094B2B">
        <w:rPr>
          <w:b/>
          <w:lang w:val="es-ES"/>
        </w:rPr>
        <w:t>ULO DEBE CONTENER UN MÍNIMO DE 4 PÁGINAS Y UN MÁXIMO DE 6</w:t>
      </w:r>
      <w:r>
        <w:rPr>
          <w:b/>
          <w:lang w:val="es-ES"/>
        </w:rPr>
        <w:t xml:space="preserve"> PÁGINAS</w:t>
      </w:r>
    </w:p>
    <w:sectPr w:rsidR="000B5DE6" w:rsidSect="00EF1DD4">
      <w:headerReference w:type="default" r:id="rId18"/>
      <w:footerReference w:type="even" r:id="rId19"/>
      <w:footerReference w:type="default" r:id="rId20"/>
      <w:pgSz w:w="12242" w:h="15842" w:code="1"/>
      <w:pgMar w:top="1418" w:right="1480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FF87E" w14:textId="77777777" w:rsidR="002C2790" w:rsidRDefault="002C2790">
      <w:r>
        <w:separator/>
      </w:r>
    </w:p>
  </w:endnote>
  <w:endnote w:type="continuationSeparator" w:id="0">
    <w:p w14:paraId="4D792943" w14:textId="77777777" w:rsidR="002C2790" w:rsidRDefault="002C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EC0BF" w14:textId="77777777" w:rsidR="002F7FDA" w:rsidRDefault="002F7FD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15430A" w14:textId="77777777" w:rsidR="002F7FDA" w:rsidRDefault="002F7FD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767F3" w14:textId="4C667617" w:rsidR="002F7FDA" w:rsidRPr="00DE464E" w:rsidRDefault="00DE464E" w:rsidP="00DE464E">
    <w:pPr>
      <w:pStyle w:val="Piedepgina"/>
    </w:pPr>
    <w:r>
      <w:rPr>
        <w:noProof/>
        <w:lang w:val="es-CL" w:eastAsia="es-CL"/>
      </w:rPr>
      <w:drawing>
        <wp:inline distT="0" distB="0" distL="0" distR="0" wp14:anchorId="11CD1D9C" wp14:editId="6A808986">
          <wp:extent cx="5753735" cy="296545"/>
          <wp:effectExtent l="0" t="0" r="0" b="825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735" cy="29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EB704" w14:textId="77777777" w:rsidR="002C2790" w:rsidRDefault="002C2790">
      <w:r>
        <w:separator/>
      </w:r>
    </w:p>
  </w:footnote>
  <w:footnote w:type="continuationSeparator" w:id="0">
    <w:p w14:paraId="0D05CFB7" w14:textId="77777777" w:rsidR="002C2790" w:rsidRDefault="002C2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676047"/>
      <w:docPartObj>
        <w:docPartGallery w:val="Page Numbers (Top of Page)"/>
        <w:docPartUnique/>
      </w:docPartObj>
    </w:sdtPr>
    <w:sdtEndPr/>
    <w:sdtContent>
      <w:p w14:paraId="30567149" w14:textId="0D09ECFD" w:rsidR="00DE464E" w:rsidRDefault="00DE464E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7081" w:rsidRPr="004B7081">
          <w:rPr>
            <w:noProof/>
            <w:lang w:val="es-ES"/>
          </w:rPr>
          <w:t>1</w:t>
        </w:r>
        <w:r>
          <w:fldChar w:fldCharType="end"/>
        </w:r>
      </w:p>
    </w:sdtContent>
  </w:sdt>
  <w:p w14:paraId="2FBBA962" w14:textId="77777777" w:rsidR="00DE464E" w:rsidRDefault="00DE46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E2C4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20B86"/>
    <w:multiLevelType w:val="singleLevel"/>
    <w:tmpl w:val="8F564A1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64F684C"/>
    <w:multiLevelType w:val="singleLevel"/>
    <w:tmpl w:val="F58EF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9654979"/>
    <w:multiLevelType w:val="multilevel"/>
    <w:tmpl w:val="C65E7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B970506"/>
    <w:multiLevelType w:val="hybridMultilevel"/>
    <w:tmpl w:val="E97A8D30"/>
    <w:lvl w:ilvl="0" w:tplc="0D2A5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6C0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7CB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2417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C86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2A3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2A0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3E4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20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34FF"/>
    <w:multiLevelType w:val="singleLevel"/>
    <w:tmpl w:val="B11AAAE4"/>
    <w:lvl w:ilvl="0">
      <w:start w:val="1"/>
      <w:numFmt w:val="upperLetter"/>
      <w:pStyle w:val="Keyword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E5368AB"/>
    <w:multiLevelType w:val="singleLevel"/>
    <w:tmpl w:val="EB860DC4"/>
    <w:lvl w:ilvl="0">
      <w:start w:val="1"/>
      <w:numFmt w:val="none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2896D56"/>
    <w:multiLevelType w:val="singleLevel"/>
    <w:tmpl w:val="719A8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332C557B"/>
    <w:multiLevelType w:val="multilevel"/>
    <w:tmpl w:val="10747708"/>
    <w:lvl w:ilvl="0">
      <w:start w:val="1"/>
      <w:numFmt w:val="none"/>
      <w:suff w:val="space"/>
      <w:lvlText w:val="Keywords: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5FF26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7156937"/>
    <w:multiLevelType w:val="singleLevel"/>
    <w:tmpl w:val="EB860DC4"/>
    <w:lvl w:ilvl="0">
      <w:start w:val="1"/>
      <w:numFmt w:val="none"/>
      <w:pStyle w:val="ABSTRACTheading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89265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6112326"/>
    <w:multiLevelType w:val="singleLevel"/>
    <w:tmpl w:val="01DA6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94612"/>
    <w:multiLevelType w:val="singleLevel"/>
    <w:tmpl w:val="EB860DC4"/>
    <w:lvl w:ilvl="0">
      <w:start w:val="1"/>
      <w:numFmt w:val="none"/>
      <w:pStyle w:val="Subsectionheading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750505FE"/>
    <w:multiLevelType w:val="multilevel"/>
    <w:tmpl w:val="25AEFADA"/>
    <w:lvl w:ilvl="0">
      <w:start w:val="1"/>
      <w:numFmt w:val="decimal"/>
      <w:pStyle w:val="PrincipalHding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78872E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183B34"/>
    <w:multiLevelType w:val="multilevel"/>
    <w:tmpl w:val="0BD07E18"/>
    <w:lvl w:ilvl="0">
      <w:start w:val="1"/>
      <w:numFmt w:val="none"/>
      <w:suff w:val="nothing"/>
      <w:lvlText w:val="ABSTRACT"/>
      <w:lvlJc w:val="center"/>
      <w:pPr>
        <w:ind w:left="0" w:firstLine="288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D2E11F4"/>
    <w:multiLevelType w:val="singleLevel"/>
    <w:tmpl w:val="F0C447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2"/>
  </w:num>
  <w:num w:numId="5">
    <w:abstractNumId w:val="1"/>
  </w:num>
  <w:num w:numId="6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>
    <w:abstractNumId w:val="16"/>
  </w:num>
  <w:num w:numId="8">
    <w:abstractNumId w:val="6"/>
  </w:num>
  <w:num w:numId="9">
    <w:abstractNumId w:val="10"/>
  </w:num>
  <w:num w:numId="10">
    <w:abstractNumId w:val="8"/>
  </w:num>
  <w:num w:numId="11">
    <w:abstractNumId w:val="9"/>
  </w:num>
  <w:num w:numId="12">
    <w:abstractNumId w:val="5"/>
  </w:num>
  <w:num w:numId="13">
    <w:abstractNumId w:val="7"/>
  </w:num>
  <w:num w:numId="14">
    <w:abstractNumId w:val="2"/>
  </w:num>
  <w:num w:numId="15">
    <w:abstractNumId w:val="11"/>
  </w:num>
  <w:num w:numId="16">
    <w:abstractNumId w:val="17"/>
  </w:num>
  <w:num w:numId="17">
    <w:abstractNumId w:val="15"/>
  </w:num>
  <w:num w:numId="18">
    <w:abstractNumId w:val="3"/>
  </w:num>
  <w:num w:numId="19">
    <w:abstractNumId w:val="0"/>
  </w:num>
  <w:num w:numId="20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BA2"/>
    <w:rsid w:val="000247A8"/>
    <w:rsid w:val="000403BA"/>
    <w:rsid w:val="00043EE9"/>
    <w:rsid w:val="000511B9"/>
    <w:rsid w:val="0005755D"/>
    <w:rsid w:val="00080995"/>
    <w:rsid w:val="0008131E"/>
    <w:rsid w:val="00094B2B"/>
    <w:rsid w:val="000A603F"/>
    <w:rsid w:val="000B5DE6"/>
    <w:rsid w:val="00100BA2"/>
    <w:rsid w:val="001109E1"/>
    <w:rsid w:val="00115AB8"/>
    <w:rsid w:val="0012207C"/>
    <w:rsid w:val="001E5B32"/>
    <w:rsid w:val="001E7AB5"/>
    <w:rsid w:val="00235D19"/>
    <w:rsid w:val="00237E87"/>
    <w:rsid w:val="00252A5E"/>
    <w:rsid w:val="002C2790"/>
    <w:rsid w:val="002C78EF"/>
    <w:rsid w:val="002E2060"/>
    <w:rsid w:val="002F0264"/>
    <w:rsid w:val="002F7FDA"/>
    <w:rsid w:val="0030174E"/>
    <w:rsid w:val="003024FC"/>
    <w:rsid w:val="00311FF6"/>
    <w:rsid w:val="003322AC"/>
    <w:rsid w:val="0035591E"/>
    <w:rsid w:val="00362A6D"/>
    <w:rsid w:val="00384EF6"/>
    <w:rsid w:val="003C03E9"/>
    <w:rsid w:val="003E6FC1"/>
    <w:rsid w:val="004109A9"/>
    <w:rsid w:val="004179FF"/>
    <w:rsid w:val="00464624"/>
    <w:rsid w:val="00470B04"/>
    <w:rsid w:val="00485AE2"/>
    <w:rsid w:val="00495987"/>
    <w:rsid w:val="004B356B"/>
    <w:rsid w:val="004B7081"/>
    <w:rsid w:val="004B78A6"/>
    <w:rsid w:val="004D39B2"/>
    <w:rsid w:val="00527354"/>
    <w:rsid w:val="005437BF"/>
    <w:rsid w:val="00547D66"/>
    <w:rsid w:val="0058385B"/>
    <w:rsid w:val="0058722C"/>
    <w:rsid w:val="00594C03"/>
    <w:rsid w:val="005C3872"/>
    <w:rsid w:val="005C4616"/>
    <w:rsid w:val="005D3093"/>
    <w:rsid w:val="005D4A93"/>
    <w:rsid w:val="00602AF5"/>
    <w:rsid w:val="006069E3"/>
    <w:rsid w:val="006336D5"/>
    <w:rsid w:val="00656D50"/>
    <w:rsid w:val="006A3491"/>
    <w:rsid w:val="006A70CF"/>
    <w:rsid w:val="006D761A"/>
    <w:rsid w:val="006F520A"/>
    <w:rsid w:val="00700A50"/>
    <w:rsid w:val="00714D1A"/>
    <w:rsid w:val="00714F5E"/>
    <w:rsid w:val="00730F35"/>
    <w:rsid w:val="00731EE9"/>
    <w:rsid w:val="007409BF"/>
    <w:rsid w:val="00742FD9"/>
    <w:rsid w:val="00746FDB"/>
    <w:rsid w:val="007F5719"/>
    <w:rsid w:val="00802E86"/>
    <w:rsid w:val="00832C1F"/>
    <w:rsid w:val="008439B7"/>
    <w:rsid w:val="00862E9F"/>
    <w:rsid w:val="0086584A"/>
    <w:rsid w:val="008A226B"/>
    <w:rsid w:val="008A6977"/>
    <w:rsid w:val="008C30C6"/>
    <w:rsid w:val="008E77DC"/>
    <w:rsid w:val="008F1D18"/>
    <w:rsid w:val="00902DAB"/>
    <w:rsid w:val="00903798"/>
    <w:rsid w:val="009158CC"/>
    <w:rsid w:val="009822A5"/>
    <w:rsid w:val="009C3FF7"/>
    <w:rsid w:val="009E7406"/>
    <w:rsid w:val="009F5893"/>
    <w:rsid w:val="00A96122"/>
    <w:rsid w:val="00AA6ABB"/>
    <w:rsid w:val="00AD79BE"/>
    <w:rsid w:val="00B05AD8"/>
    <w:rsid w:val="00B112EC"/>
    <w:rsid w:val="00B14801"/>
    <w:rsid w:val="00B4514D"/>
    <w:rsid w:val="00B63C74"/>
    <w:rsid w:val="00BC1296"/>
    <w:rsid w:val="00BC4793"/>
    <w:rsid w:val="00BD4ABD"/>
    <w:rsid w:val="00BD57F5"/>
    <w:rsid w:val="00BF09AB"/>
    <w:rsid w:val="00C55E68"/>
    <w:rsid w:val="00C71271"/>
    <w:rsid w:val="00C72860"/>
    <w:rsid w:val="00C943F8"/>
    <w:rsid w:val="00CB1B66"/>
    <w:rsid w:val="00CB6BF1"/>
    <w:rsid w:val="00CC6556"/>
    <w:rsid w:val="00CE36DC"/>
    <w:rsid w:val="00D063AA"/>
    <w:rsid w:val="00D20A73"/>
    <w:rsid w:val="00D266F8"/>
    <w:rsid w:val="00D30F29"/>
    <w:rsid w:val="00D40BCC"/>
    <w:rsid w:val="00DC0F7C"/>
    <w:rsid w:val="00DC7B74"/>
    <w:rsid w:val="00DE464E"/>
    <w:rsid w:val="00E32852"/>
    <w:rsid w:val="00E57664"/>
    <w:rsid w:val="00E70AB6"/>
    <w:rsid w:val="00EF1DD4"/>
    <w:rsid w:val="00F4473B"/>
    <w:rsid w:val="00F53493"/>
    <w:rsid w:val="00F67BF6"/>
    <w:rsid w:val="00FC106B"/>
    <w:rsid w:val="2DCABDCF"/>
    <w:rsid w:val="3EC2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  <w14:docId w14:val="2BD26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0"/>
      <w:sz w:val="24"/>
      <w:szCs w:val="24"/>
      <w:lang w:val="en-US" w:eastAsia="es-ES"/>
    </w:rPr>
  </w:style>
  <w:style w:type="paragraph" w:styleId="Ttulo1">
    <w:name w:val="heading 1"/>
    <w:aliases w:val="Do not use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auto"/>
      <w:kern w:val="28"/>
      <w:sz w:val="28"/>
      <w:szCs w:val="20"/>
      <w:lang w:eastAsia="en-US"/>
    </w:rPr>
  </w:style>
  <w:style w:type="paragraph" w:styleId="Ttulo2">
    <w:name w:val="heading 2"/>
    <w:aliases w:val="Do not use.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color w:val="auto"/>
      <w:szCs w:val="20"/>
      <w:lang w:eastAsia="en-US"/>
    </w:rPr>
  </w:style>
  <w:style w:type="paragraph" w:styleId="Ttulo3">
    <w:name w:val="heading 3"/>
    <w:aliases w:val="Do not use.."/>
    <w:basedOn w:val="Normal"/>
    <w:next w:val="Normal"/>
    <w:qFormat/>
    <w:pPr>
      <w:keepNext/>
      <w:spacing w:before="240" w:after="60"/>
      <w:outlineLvl w:val="2"/>
    </w:pPr>
    <w:rPr>
      <w:rFonts w:ascii="Arial" w:hAnsi="Arial"/>
      <w:color w:val="auto"/>
      <w:szCs w:val="20"/>
      <w:lang w:eastAsia="en-US"/>
    </w:rPr>
  </w:style>
  <w:style w:type="paragraph" w:styleId="Ttulo4">
    <w:name w:val="heading 4"/>
    <w:aliases w:val="Do not use...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color w:val="auto"/>
      <w:szCs w:val="20"/>
      <w:lang w:eastAsia="en-US"/>
    </w:rPr>
  </w:style>
  <w:style w:type="paragraph" w:styleId="Ttulo5">
    <w:name w:val="heading 5"/>
    <w:aliases w:val="Do not use...."/>
    <w:basedOn w:val="Normal"/>
    <w:next w:val="Normal"/>
    <w:qFormat/>
    <w:pPr>
      <w:spacing w:before="240" w:after="60"/>
      <w:outlineLvl w:val="4"/>
    </w:pPr>
    <w:rPr>
      <w:color w:val="auto"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color w:val="auto"/>
      <w:sz w:val="22"/>
      <w:szCs w:val="20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auto"/>
      <w:sz w:val="20"/>
      <w:szCs w:val="20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color w:val="auto"/>
      <w:sz w:val="20"/>
      <w:szCs w:val="20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auto"/>
      <w:sz w:val="17"/>
      <w:szCs w:val="17"/>
      <w:lang w:val="es-ES"/>
    </w:rPr>
  </w:style>
  <w:style w:type="paragraph" w:styleId="Puesto">
    <w:name w:val="Title"/>
    <w:basedOn w:val="Normal"/>
    <w:qFormat/>
    <w:pPr>
      <w:jc w:val="center"/>
    </w:pPr>
    <w:rPr>
      <w:b/>
      <w:bCs/>
      <w:lang w:val="en-GB"/>
    </w:rPr>
  </w:style>
  <w:style w:type="paragraph" w:customStyle="1" w:styleId="AuthorsAffils">
    <w:name w:val="*Authors &amp; Affils"/>
    <w:basedOn w:val="Normal"/>
    <w:next w:val="Normal"/>
    <w:pPr>
      <w:jc w:val="center"/>
    </w:pPr>
    <w:rPr>
      <w:color w:val="auto"/>
      <w:szCs w:val="20"/>
      <w:lang w:eastAsia="en-US"/>
    </w:rPr>
  </w:style>
  <w:style w:type="paragraph" w:customStyle="1" w:styleId="BodyofPaper">
    <w:name w:val="*Body of Paper*"/>
    <w:basedOn w:val="Normal"/>
    <w:pPr>
      <w:jc w:val="both"/>
    </w:pPr>
    <w:rPr>
      <w:color w:val="auto"/>
      <w:sz w:val="20"/>
      <w:szCs w:val="20"/>
      <w:lang w:eastAsia="en-US"/>
    </w:rPr>
  </w:style>
  <w:style w:type="paragraph" w:customStyle="1" w:styleId="PaperTitle">
    <w:name w:val="*Paper Title*"/>
    <w:basedOn w:val="Normal"/>
    <w:next w:val="BodyofPaper"/>
    <w:pPr>
      <w:jc w:val="center"/>
    </w:pPr>
    <w:rPr>
      <w:b/>
      <w:color w:val="auto"/>
      <w:sz w:val="32"/>
      <w:szCs w:val="20"/>
      <w:lang w:eastAsia="en-US"/>
    </w:rPr>
  </w:style>
  <w:style w:type="paragraph" w:customStyle="1" w:styleId="PrincipalHding">
    <w:name w:val="*Principal Hding*"/>
    <w:basedOn w:val="Normal"/>
    <w:next w:val="BodyofPaper"/>
    <w:pPr>
      <w:numPr>
        <w:numId w:val="3"/>
      </w:numPr>
      <w:jc w:val="center"/>
    </w:pPr>
    <w:rPr>
      <w:b/>
      <w:caps/>
      <w:color w:val="auto"/>
      <w:sz w:val="22"/>
      <w:szCs w:val="20"/>
      <w:lang w:eastAsia="en-US"/>
    </w:rPr>
  </w:style>
  <w:style w:type="paragraph" w:customStyle="1" w:styleId="ReferenceNums">
    <w:name w:val="*Reference Nums*"/>
    <w:basedOn w:val="Normal"/>
    <w:pPr>
      <w:ind w:left="360" w:hanging="360"/>
    </w:pPr>
    <w:rPr>
      <w:color w:val="auto"/>
      <w:sz w:val="20"/>
      <w:szCs w:val="20"/>
      <w:lang w:eastAsia="en-US"/>
    </w:rPr>
  </w:style>
  <w:style w:type="paragraph" w:customStyle="1" w:styleId="Subsectionheading">
    <w:name w:val="*Subsection heading*"/>
    <w:basedOn w:val="Normal"/>
    <w:pPr>
      <w:numPr>
        <w:numId w:val="2"/>
      </w:numPr>
    </w:pPr>
    <w:rPr>
      <w:b/>
      <w:color w:val="auto"/>
      <w:sz w:val="20"/>
      <w:szCs w:val="20"/>
      <w:lang w:eastAsia="en-US"/>
    </w:rPr>
  </w:style>
  <w:style w:type="paragraph" w:customStyle="1" w:styleId="Keywords">
    <w:name w:val="*Keywords*"/>
    <w:basedOn w:val="BodyofPaper"/>
    <w:next w:val="PrincipalHding"/>
    <w:pPr>
      <w:numPr>
        <w:numId w:val="12"/>
      </w:numPr>
    </w:pPr>
  </w:style>
  <w:style w:type="paragraph" w:customStyle="1" w:styleId="ABSTRACTheading">
    <w:name w:val="*ABSTRACT heading*"/>
    <w:basedOn w:val="BodyofPaper"/>
    <w:next w:val="BodyofPaper"/>
    <w:pPr>
      <w:numPr>
        <w:numId w:val="9"/>
      </w:numPr>
      <w:tabs>
        <w:tab w:val="left" w:pos="360"/>
      </w:tabs>
      <w:jc w:val="center"/>
    </w:pPr>
    <w:rPr>
      <w:b/>
      <w:caps/>
      <w:sz w:val="22"/>
    </w:r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3">
    <w:name w:val="Body Text 3"/>
    <w:basedOn w:val="Normal"/>
    <w:pPr>
      <w:jc w:val="both"/>
    </w:pPr>
    <w:rPr>
      <w:snapToGrid w:val="0"/>
      <w:sz w:val="18"/>
      <w:szCs w:val="20"/>
      <w:lang w:eastAsia="en-US"/>
    </w:rPr>
  </w:style>
  <w:style w:type="paragraph" w:styleId="Textoindependiente2">
    <w:name w:val="Body Text 2"/>
    <w:basedOn w:val="Normal"/>
    <w:rPr>
      <w:snapToGrid w:val="0"/>
      <w:sz w:val="16"/>
      <w:szCs w:val="20"/>
      <w:lang w:eastAsia="en-US"/>
    </w:rPr>
  </w:style>
  <w:style w:type="paragraph" w:styleId="Textoindependiente">
    <w:name w:val="Body Text"/>
    <w:basedOn w:val="Normal"/>
    <w:rPr>
      <w:snapToGrid w:val="0"/>
      <w:sz w:val="20"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0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E464E"/>
    <w:rPr>
      <w:color w:val="000000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coloque_email@uandresbello.edu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0.png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%20Lorduy\Desktop\Plantilla%20e%20instrucciones%20para%20el%20articulo%20Lab%20de%20ondas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4C50"/>
    <w:rsid w:val="00E3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27CD6FADE6E4F9FD7ACAF5EAB6F87" ma:contentTypeVersion="4" ma:contentTypeDescription="Create a new document." ma:contentTypeScope="" ma:versionID="6d64d589ce680637d44e964f14e04cfe">
  <xsd:schema xmlns:xsd="http://www.w3.org/2001/XMLSchema" xmlns:xs="http://www.w3.org/2001/XMLSchema" xmlns:p="http://schemas.microsoft.com/office/2006/metadata/properties" xmlns:ns2="e57281ac-77c4-4568-b790-0f2ffc9031a7" targetNamespace="http://schemas.microsoft.com/office/2006/metadata/properties" ma:root="true" ma:fieldsID="ab184ad6a01d9d5ec2b8f82e8e5edf56" ns2:_="">
    <xsd:import namespace="e57281ac-77c4-4568-b790-0f2ffc903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81ac-77c4-4568-b790-0f2ffc903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F083B7-F947-4AFA-9927-D464030A2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81ac-77c4-4568-b790-0f2ffc903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4C86C2-36D2-4713-AC87-D33DD47280F4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e57281ac-77c4-4568-b790-0f2ffc9031a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39D99B7-081F-489D-8AC5-C1E05C9F2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 instrucciones para el articulo Lab de ondas</Template>
  <TotalTime>1</TotalTime>
  <Pages>5</Pages>
  <Words>1221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Informes de laboratorios de Ondas-Ondas y Fis. Mod.</vt:lpstr>
    </vt:vector>
  </TitlesOfParts>
  <Company>UPB</Company>
  <LinksUpToDate>false</LinksUpToDate>
  <CharactersWithSpaces>7924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Informes de laboratorios de Ondas-Ondas y Fis. Mod.</dc:title>
  <dc:subject/>
  <dc:creator>Hector Lorduy</dc:creator>
  <cp:keywords/>
  <cp:lastModifiedBy>Mcortez</cp:lastModifiedBy>
  <cp:revision>2</cp:revision>
  <cp:lastPrinted>2006-01-14T13:54:00Z</cp:lastPrinted>
  <dcterms:created xsi:type="dcterms:W3CDTF">2023-03-26T16:33:00Z</dcterms:created>
  <dcterms:modified xsi:type="dcterms:W3CDTF">2023-03-26T16:33:00Z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0x010100D4A27CD6FADE6E4F9FD7ACAF5EAB6F87</vt:lpwstr>
  </property>
</Properties>
</file>